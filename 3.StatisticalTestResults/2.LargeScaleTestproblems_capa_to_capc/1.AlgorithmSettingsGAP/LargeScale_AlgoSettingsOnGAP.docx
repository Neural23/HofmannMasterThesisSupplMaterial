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014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A3D0C31" w14:textId="77777777" w:rsidR="00000000" w:rsidRDefault="00000000"/>
    <w:p w14:paraId="33097B22" w14:textId="77777777" w:rsidR="00000000" w:rsidRDefault="00000000">
      <w:r>
        <w:t>Nicht parametrische Tests</w:t>
      </w:r>
    </w:p>
    <w:p w14:paraId="0DC59E32" w14:textId="77777777" w:rsidR="00000000" w:rsidRDefault="00000000"/>
    <w:p w14:paraId="7152ABA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B8FBDB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7"/>
        <w:gridCol w:w="2461"/>
        <w:gridCol w:w="2492"/>
      </w:tblGrid>
      <w:tr w:rsidR="00000000" w14:paraId="3008D7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6E2186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Hinweise</w:t>
            </w:r>
          </w:p>
        </w:tc>
      </w:tr>
      <w:tr w:rsidR="00000000" w14:paraId="359257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7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4C210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Ausgabe erstellt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99AE00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03-JUN-2024 17:30:08</w:t>
            </w:r>
          </w:p>
        </w:tc>
      </w:tr>
      <w:tr w:rsidR="00000000" w14:paraId="01D5AF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41D73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Kommentare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AEAEEBD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 w14:paraId="2F824B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BEE38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Eingabe</w:t>
            </w: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2C063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Daten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6F8528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E:\stats\Martin_MA\BoxplotsLarge_GAP_Time.sav</w:t>
            </w:r>
          </w:p>
        </w:tc>
      </w:tr>
      <w:tr w:rsidR="00000000" w14:paraId="06BF06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8BB4AD" w14:textId="77777777" w:rsidR="00000000" w:rsidRDefault="00000000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9F1FD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Aktiver Datensatz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994A65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DataSet1</w:t>
            </w:r>
          </w:p>
        </w:tc>
      </w:tr>
      <w:tr w:rsidR="00000000" w14:paraId="095D34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7C0381" w14:textId="77777777" w:rsidR="00000000" w:rsidRDefault="00000000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9F65C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Filter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F1024B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&lt;keine&gt;</w:t>
            </w:r>
          </w:p>
        </w:tc>
      </w:tr>
      <w:tr w:rsidR="00000000" w14:paraId="5E3858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B04EE6" w14:textId="77777777" w:rsidR="00000000" w:rsidRDefault="00000000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CFB49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Gewichtung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84F889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&lt;keine&gt;</w:t>
            </w:r>
          </w:p>
        </w:tc>
      </w:tr>
      <w:tr w:rsidR="00000000" w14:paraId="42D98C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B88C43" w14:textId="77777777" w:rsidR="00000000" w:rsidRDefault="00000000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E9AC1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Aufgeteilte Datei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B7C190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&lt;keine&gt;</w:t>
            </w:r>
          </w:p>
        </w:tc>
      </w:tr>
      <w:tr w:rsidR="00000000" w14:paraId="60F903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E7F629" w14:textId="77777777" w:rsidR="00000000" w:rsidRDefault="00000000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DB3F5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Anzahl der Zeilen in der Arbeitsdatei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D1A9CA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345AD5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021BC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Syntax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7F0DF8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NPTESTS</w:t>
            </w:r>
          </w:p>
          <w:p w14:paraId="3EBC6BB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 xml:space="preserve">  /INDEPENDENT TEST (capa8000 capa10000 capa12000 capa14000 capb5000 capb6000 capb7000 capb8000 capc5000 capc5750 capc6500 capc7250) GROUP (PopSeed)</w:t>
            </w:r>
          </w:p>
          <w:p w14:paraId="5D7D9A0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 xml:space="preserve">  /MISSING SCOPE=ANALYSIS USERMISSING=EXCLUDE</w:t>
            </w:r>
          </w:p>
          <w:p w14:paraId="368C02F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 xml:space="preserve">  /CRITERIA ALPHA=0.05  CILEVEL=95.</w:t>
            </w:r>
          </w:p>
        </w:tc>
      </w:tr>
      <w:tr w:rsidR="00000000" w14:paraId="4741BD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CD221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Ressourcen</w:t>
            </w: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A27D8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Prozessorzeit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FB6EA2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00:00:02,92</w:t>
            </w:r>
          </w:p>
        </w:tc>
      </w:tr>
      <w:tr w:rsidR="00000000" w14:paraId="58941F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1EF154" w14:textId="77777777" w:rsidR="00000000" w:rsidRDefault="00000000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1CF60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Verstrichene Zeit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816AA6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00:00:02,86</w:t>
            </w:r>
          </w:p>
        </w:tc>
      </w:tr>
    </w:tbl>
    <w:p w14:paraId="4577928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73C50D5" w14:textId="77777777" w:rsidR="00000000" w:rsidRDefault="00000000"/>
    <w:p w14:paraId="7FF5B96A" w14:textId="77777777" w:rsidR="00000000" w:rsidRDefault="00000000">
      <w:r>
        <w:t>[DataSet1] E:\stats\Martin_MA\BoxplotsLarge_GAP_Time.sav</w:t>
      </w:r>
    </w:p>
    <w:p w14:paraId="10D72700" w14:textId="77777777" w:rsidR="00000000" w:rsidRDefault="00000000"/>
    <w:p w14:paraId="28FFD87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A20CA5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3065"/>
        <w:gridCol w:w="3065"/>
        <w:gridCol w:w="1533"/>
      </w:tblGrid>
      <w:tr w:rsidR="00000000" w14:paraId="17B0D3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FF356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Hypothesentestübersicht</w:t>
            </w:r>
          </w:p>
        </w:tc>
      </w:tr>
      <w:tr w:rsidR="00000000" w14:paraId="52BB7C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BB98A6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06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DC0553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Nullhypothese</w:t>
            </w:r>
          </w:p>
        </w:tc>
        <w:tc>
          <w:tcPr>
            <w:tcW w:w="30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C52614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</w:t>
            </w:r>
          </w:p>
        </w:tc>
        <w:tc>
          <w:tcPr>
            <w:tcW w:w="15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552C0C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</w:t>
            </w:r>
            <w:r>
              <w:rPr>
                <w:rFonts w:ascii="Arial" w:hAnsi="Arial" w:cs="Arial"/>
                <w:color w:val="264A60"/>
                <w:vertAlign w:val="superscript"/>
              </w:rPr>
              <w:t>a,b</w:t>
            </w:r>
          </w:p>
        </w:tc>
      </w:tr>
      <w:tr w:rsidR="00000000" w14:paraId="04C908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95909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1</w:t>
            </w:r>
          </w:p>
        </w:tc>
        <w:tc>
          <w:tcPr>
            <w:tcW w:w="306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D80CA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capa (8000) ist über die Kategorien von Pop Seed identisch.</w:t>
            </w:r>
          </w:p>
        </w:tc>
        <w:tc>
          <w:tcPr>
            <w:tcW w:w="30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6B286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F901D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622A6C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5CA25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CCB0A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capa (10000) ist über die Kategorien von Pop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A1063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E77BA1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023A99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83FAA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345E8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capa (12000) ist über die Kategorien von Pop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1BCDF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B963E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2BFBB4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26F00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4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D3C08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capa (14000) ist über die Kategorien von Pop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8E909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4D4FD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70AA56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45BFF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5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E1748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capb (5000) ist über die Kategorien von Pop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40B2D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1AB54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1AED47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BC3BE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6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52040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capb (6000) ist über die Kategorien von Pop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71397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B74C0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2F3F4C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E9068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7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AB33B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capb (7000) ist über die Kategorien von Pop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EBDDC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A8F80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,180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5D1CEE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5B3AD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8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EC01D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capb (8000) ist über die Kategorien von Pop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0EC15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1BD73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,180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7190DE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EB908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13FE4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capc (5000) ist über die Kategorien von Pop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0FD4D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64580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,180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14C605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B1E10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10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13875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capc (5750) ist über die Kategorien von Pop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3AEED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EA763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,180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6A95B9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C7503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11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5C381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capc (6500) ist über die Kategorien von Pop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E1F2A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27A29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0A752C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0A739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12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50248E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capc (7250) ist über die Kategorien von Pop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3B4350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362A58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,180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</w:tbl>
    <w:p w14:paraId="4C34FE4D" w14:textId="77777777" w:rsidR="00000000" w:rsidRDefault="00000000">
      <w:pPr>
        <w:rPr>
          <w:rFonts w:ascii="Arial" w:hAnsi="Arial" w:cs="Arial"/>
          <w:color w:val="010205"/>
        </w:rPr>
      </w:pPr>
    </w:p>
    <w:tbl>
      <w:tblPr>
        <w:tblW w:w="90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6997"/>
      </w:tblGrid>
      <w:tr w:rsidR="00000000" w14:paraId="078DF1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0CA11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Hypothesentestübersicht</w:t>
            </w:r>
          </w:p>
        </w:tc>
      </w:tr>
      <w:tr w:rsidR="00000000" w14:paraId="0C1C0A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B6C75DE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9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F2B524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Entscheidung</w:t>
            </w:r>
          </w:p>
        </w:tc>
      </w:tr>
      <w:tr w:rsidR="00000000" w14:paraId="4046F0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D3996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69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2B18BA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ablehnen</w:t>
            </w:r>
          </w:p>
        </w:tc>
      </w:tr>
      <w:tr w:rsidR="00000000" w14:paraId="0F410C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80EFA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978181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ablehnen</w:t>
            </w:r>
          </w:p>
        </w:tc>
      </w:tr>
      <w:tr w:rsidR="00000000" w14:paraId="140040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86F5A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D8C21F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ablehnen</w:t>
            </w:r>
          </w:p>
        </w:tc>
      </w:tr>
      <w:tr w:rsidR="00000000" w14:paraId="2DDFE5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C1B44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4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A2F265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ablehnen</w:t>
            </w:r>
          </w:p>
        </w:tc>
      </w:tr>
      <w:tr w:rsidR="00000000" w14:paraId="31CFD3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62013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5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D5028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5DEEB4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E5900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6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DD20AA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ablehnen</w:t>
            </w:r>
          </w:p>
        </w:tc>
      </w:tr>
      <w:tr w:rsidR="00000000" w14:paraId="0492C7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94DA4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7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E85F84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06C940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0EE29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8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C18999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2359AC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A9FDE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17F151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4CF854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495E0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10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3A8C77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4C8CDD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C5146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11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CACCEF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444AFE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0FF1C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12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5BC4FB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</w:tbl>
    <w:p w14:paraId="0C06680F" w14:textId="77777777" w:rsidR="00000000" w:rsidRDefault="00000000">
      <w:pPr>
        <w:rPr>
          <w:rFonts w:ascii="Arial" w:hAnsi="Arial" w:cs="Arial"/>
          <w:color w:val="010205"/>
        </w:rPr>
      </w:pPr>
    </w:p>
    <w:tbl>
      <w:tblPr>
        <w:tblW w:w="90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9"/>
      </w:tblGrid>
      <w:tr w:rsidR="00000000" w14:paraId="6B6287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2BB2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a. Das Signifikanzniveau ist ,050.</w:t>
            </w:r>
          </w:p>
        </w:tc>
      </w:tr>
      <w:tr w:rsidR="00000000" w14:paraId="4F92DA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087B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b. Asymptotische Signifikanz wird angezeigt.</w:t>
            </w:r>
          </w:p>
        </w:tc>
      </w:tr>
      <w:tr w:rsidR="00000000" w14:paraId="629491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0150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c. Exakte Signifikanz wird für diesen Test angezeigt.</w:t>
            </w:r>
          </w:p>
        </w:tc>
      </w:tr>
    </w:tbl>
    <w:p w14:paraId="7894416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A9EC6E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8410001" w14:textId="77777777" w:rsidR="00000000" w:rsidRDefault="00000000"/>
    <w:p w14:paraId="20AA04C6" w14:textId="77777777" w:rsidR="00000000" w:rsidRDefault="00000000">
      <w:r>
        <w:t>Mann-Whitney-U-Test bei unabhängigen Stichproben</w:t>
      </w:r>
    </w:p>
    <w:p w14:paraId="3585F4AD" w14:textId="77777777" w:rsidR="00000000" w:rsidRDefault="00000000"/>
    <w:p w14:paraId="6F08550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DB2F8F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606B6BC" w14:textId="77777777" w:rsidR="00000000" w:rsidRDefault="00000000"/>
    <w:p w14:paraId="0A9D2650" w14:textId="77777777" w:rsidR="00000000" w:rsidRDefault="00000000">
      <w:r>
        <w:t>capa (8000) über Pop Seed</w:t>
      </w:r>
    </w:p>
    <w:p w14:paraId="49D380A3" w14:textId="77777777" w:rsidR="00000000" w:rsidRDefault="00000000"/>
    <w:p w14:paraId="51FAC22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BF85E2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3DBFB1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4149FA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Mann-Whitney-U-Tests bei unabhängigen Stichproben</w:t>
            </w:r>
          </w:p>
        </w:tc>
      </w:tr>
      <w:tr w:rsidR="00000000" w14:paraId="410D0E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10C42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441880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7A593B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F7CB6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943D54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08A13C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58778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8EF1FB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21,000</w:t>
            </w:r>
          </w:p>
        </w:tc>
      </w:tr>
      <w:tr w:rsidR="00000000" w14:paraId="2D252D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888C0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D706D7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4EFF41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5ADFB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744A1C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6ECC0B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85C4B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3D934D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-2,966</w:t>
            </w:r>
          </w:p>
        </w:tc>
      </w:tr>
      <w:tr w:rsidR="00000000" w14:paraId="509E68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E4AB3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38857D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,003</w:t>
            </w:r>
          </w:p>
        </w:tc>
      </w:tr>
      <w:tr w:rsidR="00000000" w14:paraId="0DE0E4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28A72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AA1024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</w:p>
        </w:tc>
      </w:tr>
    </w:tbl>
    <w:p w14:paraId="079823E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2A716F5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0E095428" wp14:editId="16EE48D1">
            <wp:extent cx="5727700" cy="5727700"/>
            <wp:effectExtent l="0" t="0" r="0" b="0"/>
            <wp:docPr id="1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A95F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5F6587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6AB79A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B66177E" w14:textId="77777777" w:rsidR="00000000" w:rsidRDefault="00000000"/>
    <w:p w14:paraId="069FF5F3" w14:textId="77777777" w:rsidR="00000000" w:rsidRDefault="00000000">
      <w:r>
        <w:t>capa (10000) über Pop Seed</w:t>
      </w:r>
    </w:p>
    <w:p w14:paraId="41AB0F18" w14:textId="77777777" w:rsidR="00000000" w:rsidRDefault="00000000"/>
    <w:p w14:paraId="5A6EDED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A66BC4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7DB83D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5122F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Mann-Whitney-U-Tests bei unabhängigen Stichproben</w:t>
            </w:r>
          </w:p>
        </w:tc>
      </w:tr>
      <w:tr w:rsidR="00000000" w14:paraId="109D8D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0E8A3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8DA0FD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6592B6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4E547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30C2FC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6E7AE6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83213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99E06E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21,000</w:t>
            </w:r>
          </w:p>
        </w:tc>
      </w:tr>
      <w:tr w:rsidR="00000000" w14:paraId="572A31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D7001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22B6E1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5B50AC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B8209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AC6E52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74A533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022CC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B7DD01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-2,966</w:t>
            </w:r>
          </w:p>
        </w:tc>
      </w:tr>
      <w:tr w:rsidR="00000000" w14:paraId="33BD33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A985B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27A954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,003</w:t>
            </w:r>
          </w:p>
        </w:tc>
      </w:tr>
      <w:tr w:rsidR="00000000" w14:paraId="145179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7B624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4776B0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</w:p>
        </w:tc>
      </w:tr>
    </w:tbl>
    <w:p w14:paraId="14B6D4E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5121B40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4E6C3BF0" wp14:editId="29444101">
            <wp:extent cx="5727700" cy="5727700"/>
            <wp:effectExtent l="0" t="0" r="0" b="0"/>
            <wp:docPr id="2" name="Bild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39B8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42F2F0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12BB13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43AD2D1" w14:textId="77777777" w:rsidR="00000000" w:rsidRDefault="00000000"/>
    <w:p w14:paraId="7FB6601B" w14:textId="77777777" w:rsidR="00000000" w:rsidRDefault="00000000">
      <w:r>
        <w:t>capa (12000) über Pop Seed</w:t>
      </w:r>
    </w:p>
    <w:p w14:paraId="1291F741" w14:textId="77777777" w:rsidR="00000000" w:rsidRDefault="00000000"/>
    <w:p w14:paraId="04C72D7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826FDB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2ED5B3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DF97F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lastRenderedPageBreak/>
              <w:t>Zusammenfassung des Mann-Whitney-U-Tests bei unabhängigen Stichproben</w:t>
            </w:r>
          </w:p>
        </w:tc>
      </w:tr>
      <w:tr w:rsidR="00000000" w14:paraId="5A8189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5BB31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3F35E9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4E844E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7C0CF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00AEF1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7D6D7B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EC79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5FB86C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21,000</w:t>
            </w:r>
          </w:p>
        </w:tc>
      </w:tr>
      <w:tr w:rsidR="00000000" w14:paraId="2EEB85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39BB7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DD9FDD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715D7D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5A733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5030ED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3B4DF9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93ADA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E7A77A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-2,966</w:t>
            </w:r>
          </w:p>
        </w:tc>
      </w:tr>
      <w:tr w:rsidR="00000000" w14:paraId="332F3E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6FFC7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8348DC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,003</w:t>
            </w:r>
          </w:p>
        </w:tc>
      </w:tr>
      <w:tr w:rsidR="00000000" w14:paraId="0693E1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777AE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0B2CDF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</w:p>
        </w:tc>
      </w:tr>
    </w:tbl>
    <w:p w14:paraId="724E5A1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2E247BF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A7E7C89" wp14:editId="217C5DF3">
            <wp:extent cx="5727700" cy="5727700"/>
            <wp:effectExtent l="0" t="0" r="0" b="0"/>
            <wp:docPr id="3" name="Bild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30BE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945D85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78A64D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34B6C04" w14:textId="77777777" w:rsidR="00000000" w:rsidRDefault="00000000"/>
    <w:p w14:paraId="4F7B9C1C" w14:textId="77777777" w:rsidR="00000000" w:rsidRDefault="00000000">
      <w:r>
        <w:t>capa (14000) über Pop Seed</w:t>
      </w:r>
    </w:p>
    <w:p w14:paraId="5420C306" w14:textId="77777777" w:rsidR="00000000" w:rsidRDefault="00000000"/>
    <w:p w14:paraId="07E6A9C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70B0C2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114F69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DE397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Mann-Whitney-U-Tests bei unabhängigen Stichproben</w:t>
            </w:r>
          </w:p>
        </w:tc>
      </w:tr>
      <w:tr w:rsidR="00000000" w14:paraId="6FE87E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8AEF0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300C73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55FDB8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43FA9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BF1600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138897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ADE66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76D9F6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21,000</w:t>
            </w:r>
          </w:p>
        </w:tc>
      </w:tr>
      <w:tr w:rsidR="00000000" w14:paraId="0CDB37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1E32A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389E9C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1EE23A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E5C9C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A7BEA8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4F22B1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D9F73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FEDC17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-2,966</w:t>
            </w:r>
          </w:p>
        </w:tc>
      </w:tr>
      <w:tr w:rsidR="00000000" w14:paraId="62CCBC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12272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073BAA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,003</w:t>
            </w:r>
          </w:p>
        </w:tc>
      </w:tr>
      <w:tr w:rsidR="00000000" w14:paraId="50867E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69C2A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B5C571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</w:p>
        </w:tc>
      </w:tr>
    </w:tbl>
    <w:p w14:paraId="52B4957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4D6F229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3B2D0660" wp14:editId="495A5536">
            <wp:extent cx="5727700" cy="5727700"/>
            <wp:effectExtent l="0" t="0" r="0" b="0"/>
            <wp:docPr id="4" name="Bild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F95D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0AF695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468C82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2D37E0C" w14:textId="77777777" w:rsidR="00000000" w:rsidRDefault="00000000"/>
    <w:p w14:paraId="66977231" w14:textId="77777777" w:rsidR="00000000" w:rsidRDefault="00000000">
      <w:r>
        <w:t>capb (5000) über Pop Seed</w:t>
      </w:r>
    </w:p>
    <w:p w14:paraId="5B04A7DA" w14:textId="77777777" w:rsidR="00000000" w:rsidRDefault="00000000"/>
    <w:p w14:paraId="5CA83F2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D8C40D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289F7C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9F76D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Mann-Whitney-U-Tests bei unabhängigen Stichproben</w:t>
            </w:r>
          </w:p>
        </w:tc>
      </w:tr>
      <w:tr w:rsidR="00000000" w14:paraId="1E53A8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81159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825D47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2C5579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6D579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FC6E54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18,000</w:t>
            </w:r>
          </w:p>
        </w:tc>
      </w:tr>
      <w:tr w:rsidR="00000000" w14:paraId="3B60FF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13C4C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F7089B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39,000</w:t>
            </w:r>
          </w:p>
        </w:tc>
      </w:tr>
      <w:tr w:rsidR="00000000" w14:paraId="207EF8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28B5A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BCCF27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18,000</w:t>
            </w:r>
          </w:p>
        </w:tc>
      </w:tr>
      <w:tr w:rsidR="00000000" w14:paraId="34C339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FD155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529197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3A9B9E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8F6CE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952052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12ECC0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241F7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D78A9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000000" w14:paraId="439C5C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ADAC0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4AC5DE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</w:tbl>
    <w:p w14:paraId="60A159D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901B6B3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2983C545" wp14:editId="3F33BAF0">
            <wp:extent cx="5727700" cy="5727700"/>
            <wp:effectExtent l="0" t="0" r="0" b="0"/>
            <wp:docPr id="5" name="Bild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C014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A378AF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FDA2AE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FAD84BD" w14:textId="77777777" w:rsidR="00000000" w:rsidRDefault="00000000"/>
    <w:p w14:paraId="4ECA1ACE" w14:textId="77777777" w:rsidR="00000000" w:rsidRDefault="00000000">
      <w:r>
        <w:t>capb (6000) über Pop Seed</w:t>
      </w:r>
    </w:p>
    <w:p w14:paraId="3A732A00" w14:textId="77777777" w:rsidR="00000000" w:rsidRDefault="00000000"/>
    <w:p w14:paraId="6F1F21A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85C0EB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56FE2E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AC6728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lastRenderedPageBreak/>
              <w:t>Zusammenfassung des Mann-Whitney-U-Tests bei unabhängigen Stichproben</w:t>
            </w:r>
          </w:p>
        </w:tc>
      </w:tr>
      <w:tr w:rsidR="00000000" w14:paraId="1780FC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4F290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E501C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484BE1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5B7F0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325B2D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36,000</w:t>
            </w:r>
          </w:p>
        </w:tc>
      </w:tr>
      <w:tr w:rsidR="00000000" w14:paraId="66C662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1FE98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D4DA52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57,000</w:t>
            </w:r>
          </w:p>
        </w:tc>
      </w:tr>
      <w:tr w:rsidR="00000000" w14:paraId="196120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B8CB1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354703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36,000</w:t>
            </w:r>
          </w:p>
        </w:tc>
      </w:tr>
      <w:tr w:rsidR="00000000" w14:paraId="7EA09D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28D5B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F9CD4E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28D412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D7582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A5E905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2,966</w:t>
            </w:r>
          </w:p>
        </w:tc>
      </w:tr>
      <w:tr w:rsidR="00000000" w14:paraId="121954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E6E63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71A96D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,003</w:t>
            </w:r>
          </w:p>
        </w:tc>
      </w:tr>
      <w:tr w:rsidR="00000000" w14:paraId="7EB13B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DAEE7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9FC4A0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</w:p>
        </w:tc>
      </w:tr>
    </w:tbl>
    <w:p w14:paraId="7049225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0B867A9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E975EFB" wp14:editId="50239C33">
            <wp:extent cx="5727700" cy="5727700"/>
            <wp:effectExtent l="0" t="0" r="0" b="0"/>
            <wp:docPr id="6" name="Bild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8D71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ED81A1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36DCFB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6C6F7A6" w14:textId="77777777" w:rsidR="00000000" w:rsidRDefault="00000000"/>
    <w:p w14:paraId="2A17767E" w14:textId="77777777" w:rsidR="00000000" w:rsidRDefault="00000000">
      <w:r>
        <w:t>capb (7000) über Pop Seed</w:t>
      </w:r>
    </w:p>
    <w:p w14:paraId="61299BC9" w14:textId="77777777" w:rsidR="00000000" w:rsidRDefault="00000000"/>
    <w:p w14:paraId="144A49F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10410F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2A7148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0BF98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Mann-Whitney-U-Tests bei unabhängigen Stichproben</w:t>
            </w:r>
          </w:p>
        </w:tc>
      </w:tr>
      <w:tr w:rsidR="00000000" w14:paraId="3C404F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FA172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56993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3F83AE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2F675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79D103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27,000</w:t>
            </w:r>
          </w:p>
        </w:tc>
      </w:tr>
      <w:tr w:rsidR="00000000" w14:paraId="367FC7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CFF7A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A5C002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48,000</w:t>
            </w:r>
          </w:p>
        </w:tc>
      </w:tr>
      <w:tr w:rsidR="00000000" w14:paraId="6B96FF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2828A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2AD40A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27,000</w:t>
            </w:r>
          </w:p>
        </w:tc>
      </w:tr>
      <w:tr w:rsidR="00000000" w14:paraId="00FD0A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DFEB8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B5AAF1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60FCAC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842E7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7F65A8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1,483</w:t>
            </w:r>
          </w:p>
        </w:tc>
      </w:tr>
      <w:tr w:rsidR="00000000" w14:paraId="37AB23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7B211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6B061F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000000" w14:paraId="73DFF9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8E748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319E7D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,180</w:t>
            </w:r>
          </w:p>
        </w:tc>
      </w:tr>
    </w:tbl>
    <w:p w14:paraId="727EE70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971717A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012C2247" wp14:editId="152BB7CA">
            <wp:extent cx="5727700" cy="5727700"/>
            <wp:effectExtent l="0" t="0" r="0" b="0"/>
            <wp:docPr id="7" name="Bild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13E2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9D6B8A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D7648D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DD62599" w14:textId="77777777" w:rsidR="00000000" w:rsidRDefault="00000000"/>
    <w:p w14:paraId="6B6D13DB" w14:textId="77777777" w:rsidR="00000000" w:rsidRDefault="00000000">
      <w:r>
        <w:t>capb (8000) über Pop Seed</w:t>
      </w:r>
    </w:p>
    <w:p w14:paraId="529F9804" w14:textId="77777777" w:rsidR="00000000" w:rsidRDefault="00000000"/>
    <w:p w14:paraId="4F97BB0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AEED2C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4960F6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1846CE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Mann-Whitney-U-Tests bei unabhängigen Stichproben</w:t>
            </w:r>
          </w:p>
        </w:tc>
      </w:tr>
      <w:tr w:rsidR="00000000" w14:paraId="65CC53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E2FF6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A6D7FC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0AA83C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99396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33C482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9,000</w:t>
            </w:r>
          </w:p>
        </w:tc>
      </w:tr>
      <w:tr w:rsidR="00000000" w14:paraId="1858F2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17C0E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14FAAD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30,000</w:t>
            </w:r>
          </w:p>
        </w:tc>
      </w:tr>
      <w:tr w:rsidR="00000000" w14:paraId="2CF8D6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5881E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97D74D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9,000</w:t>
            </w:r>
          </w:p>
        </w:tc>
      </w:tr>
      <w:tr w:rsidR="00000000" w14:paraId="1BF24C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58C0C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4E90F0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54BB38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7BCBD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D49011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-1,483</w:t>
            </w:r>
          </w:p>
        </w:tc>
      </w:tr>
      <w:tr w:rsidR="00000000" w14:paraId="0C7E09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79371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E43075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000000" w14:paraId="06D9C6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2CF24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957C2D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,180</w:t>
            </w:r>
          </w:p>
        </w:tc>
      </w:tr>
    </w:tbl>
    <w:p w14:paraId="6B92EA0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E281887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49368A7D" wp14:editId="4C6BB50A">
            <wp:extent cx="5727700" cy="5727700"/>
            <wp:effectExtent l="0" t="0" r="0" b="0"/>
            <wp:docPr id="8" name="Bild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F019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3A4CF1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4A88CC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12E7535" w14:textId="77777777" w:rsidR="00000000" w:rsidRDefault="00000000"/>
    <w:p w14:paraId="0E5338D7" w14:textId="77777777" w:rsidR="00000000" w:rsidRDefault="00000000">
      <w:r>
        <w:t>capc (5000) über Pop Seed</w:t>
      </w:r>
    </w:p>
    <w:p w14:paraId="29B847A1" w14:textId="77777777" w:rsidR="00000000" w:rsidRDefault="00000000"/>
    <w:p w14:paraId="1DA0B5D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96BF3F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6E01DC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7AE075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lastRenderedPageBreak/>
              <w:t>Zusammenfassung des Mann-Whitney-U-Tests bei unabhängigen Stichproben</w:t>
            </w:r>
          </w:p>
        </w:tc>
      </w:tr>
      <w:tr w:rsidR="00000000" w14:paraId="0E0077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6C0EF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4871A1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18B152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EB304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A915A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9,000</w:t>
            </w:r>
          </w:p>
        </w:tc>
      </w:tr>
      <w:tr w:rsidR="00000000" w14:paraId="7EA568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B9011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56B40E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30,000</w:t>
            </w:r>
          </w:p>
        </w:tc>
      </w:tr>
      <w:tr w:rsidR="00000000" w14:paraId="42FC5C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B4875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AB87F6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9,000</w:t>
            </w:r>
          </w:p>
        </w:tc>
      </w:tr>
      <w:tr w:rsidR="00000000" w14:paraId="01600E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7EEC6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E40A75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1EF1E6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29193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CB88C7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-1,483</w:t>
            </w:r>
          </w:p>
        </w:tc>
      </w:tr>
      <w:tr w:rsidR="00000000" w14:paraId="47DDF9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1865F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00C030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000000" w14:paraId="2D52F8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BA171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314BAE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,180</w:t>
            </w:r>
          </w:p>
        </w:tc>
      </w:tr>
    </w:tbl>
    <w:p w14:paraId="6320866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1CFF4E7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5B0D17C6" wp14:editId="2055EA49">
            <wp:extent cx="5727700" cy="5727700"/>
            <wp:effectExtent l="0" t="0" r="0" b="0"/>
            <wp:docPr id="9" name="Bild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2E90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94E32A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7FB64C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254F949" w14:textId="77777777" w:rsidR="00000000" w:rsidRDefault="00000000"/>
    <w:p w14:paraId="60EC2FB2" w14:textId="77777777" w:rsidR="00000000" w:rsidRDefault="00000000">
      <w:r>
        <w:t>capc (5750) über Pop Seed</w:t>
      </w:r>
    </w:p>
    <w:p w14:paraId="5FEEB91F" w14:textId="77777777" w:rsidR="00000000" w:rsidRDefault="00000000"/>
    <w:p w14:paraId="6440C4F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3D0DE0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67A58D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E238B0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Mann-Whitney-U-Tests bei unabhängigen Stichproben</w:t>
            </w:r>
          </w:p>
        </w:tc>
      </w:tr>
      <w:tr w:rsidR="00000000" w14:paraId="7F38A1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3B17F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712970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2B754C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99F53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F61F15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27,000</w:t>
            </w:r>
          </w:p>
        </w:tc>
      </w:tr>
      <w:tr w:rsidR="00000000" w14:paraId="769560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F97BC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70E31B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48,000</w:t>
            </w:r>
          </w:p>
        </w:tc>
      </w:tr>
      <w:tr w:rsidR="00000000" w14:paraId="5BCF72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A5771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5D7331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27,000</w:t>
            </w:r>
          </w:p>
        </w:tc>
      </w:tr>
      <w:tr w:rsidR="00000000" w14:paraId="3967B4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5B7E5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109A0B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71B940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9761A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C8ABE7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1,483</w:t>
            </w:r>
          </w:p>
        </w:tc>
      </w:tr>
      <w:tr w:rsidR="00000000" w14:paraId="1DC7A8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DD2F1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26452C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000000" w14:paraId="1CD3CD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936B2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5828FC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,180</w:t>
            </w:r>
          </w:p>
        </w:tc>
      </w:tr>
    </w:tbl>
    <w:p w14:paraId="047E433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AE49D64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1B09C6D1" wp14:editId="611D00AA">
            <wp:extent cx="5727700" cy="5727700"/>
            <wp:effectExtent l="0" t="0" r="0" b="0"/>
            <wp:docPr id="10" name="Bild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096E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4B17D6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825AED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8B14BB1" w14:textId="77777777" w:rsidR="00000000" w:rsidRDefault="00000000"/>
    <w:p w14:paraId="54B19A1E" w14:textId="77777777" w:rsidR="00000000" w:rsidRDefault="00000000">
      <w:r>
        <w:t>capc (6500) über Pop Seed</w:t>
      </w:r>
    </w:p>
    <w:p w14:paraId="3C72626A" w14:textId="77777777" w:rsidR="00000000" w:rsidRDefault="00000000"/>
    <w:p w14:paraId="0B365D7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FAC79B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125F36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C6595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Mann-Whitney-U-Tests bei unabhängigen Stichproben</w:t>
            </w:r>
          </w:p>
        </w:tc>
      </w:tr>
      <w:tr w:rsidR="00000000" w14:paraId="5F3A15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BE886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D84158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030F37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5BE56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A7C713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18,000</w:t>
            </w:r>
          </w:p>
        </w:tc>
      </w:tr>
      <w:tr w:rsidR="00000000" w14:paraId="5C5EF7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C937E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773465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39,000</w:t>
            </w:r>
          </w:p>
        </w:tc>
      </w:tr>
      <w:tr w:rsidR="00000000" w14:paraId="6CFC05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5A74B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33CC27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18,000</w:t>
            </w:r>
          </w:p>
        </w:tc>
      </w:tr>
      <w:tr w:rsidR="00000000" w14:paraId="498E53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6700A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991CDB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045769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245EC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255101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46F748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66B72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78CFDF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000000" w14:paraId="266187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A99A1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089ED4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</w:tbl>
    <w:p w14:paraId="069BF69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850AC72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0AF5133" wp14:editId="50CAEA64">
            <wp:extent cx="5727700" cy="5727700"/>
            <wp:effectExtent l="0" t="0" r="0" b="0"/>
            <wp:docPr id="11" name="Bild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48DD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B9C09A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C2AE41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47D4ECC" w14:textId="77777777" w:rsidR="00000000" w:rsidRDefault="00000000"/>
    <w:p w14:paraId="0644DF66" w14:textId="77777777" w:rsidR="00000000" w:rsidRDefault="00000000">
      <w:r>
        <w:t>capc (7250) über Pop Seed</w:t>
      </w:r>
    </w:p>
    <w:p w14:paraId="1B3B0620" w14:textId="77777777" w:rsidR="00000000" w:rsidRDefault="00000000"/>
    <w:p w14:paraId="4266CAB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C7AFD0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5498AD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4A0B1A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lastRenderedPageBreak/>
              <w:t>Zusammenfassung des Mann-Whitney-U-Tests bei unabhängigen Stichproben</w:t>
            </w:r>
          </w:p>
        </w:tc>
      </w:tr>
      <w:tr w:rsidR="00000000" w14:paraId="24058C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3965A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4FE8A1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279A35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F7458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0340B1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9,000</w:t>
            </w:r>
          </w:p>
        </w:tc>
      </w:tr>
      <w:tr w:rsidR="00000000" w14:paraId="2F81A7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F674D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6EDE54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30,000</w:t>
            </w:r>
          </w:p>
        </w:tc>
      </w:tr>
      <w:tr w:rsidR="00000000" w14:paraId="762252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157A0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EF773C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9,000</w:t>
            </w:r>
          </w:p>
        </w:tc>
      </w:tr>
      <w:tr w:rsidR="00000000" w14:paraId="239D32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CC2F3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D3B364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4433CD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971AA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FE58BE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-1,483</w:t>
            </w:r>
          </w:p>
        </w:tc>
      </w:tr>
      <w:tr w:rsidR="00000000" w14:paraId="7439B9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68C2C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805DE9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000000" w14:paraId="52FA3C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92F66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202DD8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,180</w:t>
            </w:r>
          </w:p>
        </w:tc>
      </w:tr>
    </w:tbl>
    <w:p w14:paraId="64FB180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FD5AE0C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38EE881" wp14:editId="6C7A5F19">
            <wp:extent cx="5727700" cy="5727700"/>
            <wp:effectExtent l="0" t="0" r="0" b="0"/>
            <wp:docPr id="12" name="Bild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AC3F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716B4F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D295DE4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2D9F31CD" wp14:editId="4F4658B8">
            <wp:extent cx="5727700" cy="5727700"/>
            <wp:effectExtent l="0" t="0" r="0" b="0"/>
            <wp:docPr id="13" name="Bild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DED4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A882D2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53A0019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58C65D1D" wp14:editId="4CEF0C4F">
            <wp:extent cx="5727700" cy="5727700"/>
            <wp:effectExtent l="0" t="0" r="0" b="0"/>
            <wp:docPr id="14" name="Bild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9660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2EFABC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F9EC9E3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09B80653" wp14:editId="73D74689">
            <wp:extent cx="5727700" cy="5727700"/>
            <wp:effectExtent l="0" t="0" r="0" b="0"/>
            <wp:docPr id="15" name="Bild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F164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74060C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BCD3E6F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24B9F24D" wp14:editId="0C914978">
            <wp:extent cx="5727700" cy="5727700"/>
            <wp:effectExtent l="0" t="0" r="0" b="0"/>
            <wp:docPr id="16" name="Bild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EC22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ECFBCF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290A5FE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3CBC3DBC" wp14:editId="1C993788">
            <wp:extent cx="5727700" cy="5727700"/>
            <wp:effectExtent l="0" t="0" r="0" b="0"/>
            <wp:docPr id="17" name="Bild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FACE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86EA28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75CF765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3CF414E7" wp14:editId="7AD2BA1B">
            <wp:extent cx="5727700" cy="5727700"/>
            <wp:effectExtent l="0" t="0" r="0" b="0"/>
            <wp:docPr id="18" name="Bild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B0F0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E0FB97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C4AA846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013A95FF" wp14:editId="3F99189A">
            <wp:extent cx="5727700" cy="5727700"/>
            <wp:effectExtent l="0" t="0" r="0" b="0"/>
            <wp:docPr id="19" name="Bild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7F7E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AF5B43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F0F07E7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6F5191ED" wp14:editId="27582F6E">
            <wp:extent cx="5727700" cy="5727700"/>
            <wp:effectExtent l="0" t="0" r="0" b="0"/>
            <wp:docPr id="20" name="Bild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2108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F92E9F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226ECE5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7D204BE0" wp14:editId="5B0BC410">
            <wp:extent cx="5727700" cy="5727700"/>
            <wp:effectExtent l="0" t="0" r="0" b="0"/>
            <wp:docPr id="21" name="Bild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D532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9B1CE5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546682E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6D6D8508" wp14:editId="1D958157">
            <wp:extent cx="5727700" cy="5727700"/>
            <wp:effectExtent l="0" t="0" r="0" b="0"/>
            <wp:docPr id="22" name="Bild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6E7F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2F6EA6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58B83C1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0B8F9CA2" wp14:editId="1F78A4E8">
            <wp:extent cx="5727700" cy="5727700"/>
            <wp:effectExtent l="0" t="0" r="0" b="0"/>
            <wp:docPr id="23" name="Bild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A5322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2643F4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ADB7CDA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725B18A4" wp14:editId="2BCD4CE8">
            <wp:extent cx="5727700" cy="5727700"/>
            <wp:effectExtent l="0" t="0" r="0" b="0"/>
            <wp:docPr id="24" name="Bild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81AD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EE8927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B47465B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7E0C2762" wp14:editId="334FE944">
            <wp:extent cx="5727700" cy="5727700"/>
            <wp:effectExtent l="0" t="0" r="0" b="0"/>
            <wp:docPr id="25" name="Bild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DF36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419DF6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F9C428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8B0A277" w14:textId="77777777" w:rsidR="00000000" w:rsidRDefault="00000000"/>
    <w:p w14:paraId="4B5560E8" w14:textId="77777777" w:rsidR="00000000" w:rsidRDefault="00000000">
      <w:r>
        <w:t>Nicht parametrische Tests</w:t>
      </w:r>
    </w:p>
    <w:p w14:paraId="25738E88" w14:textId="77777777" w:rsidR="00000000" w:rsidRDefault="00000000"/>
    <w:p w14:paraId="5D2FC09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BFD0C4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7"/>
        <w:gridCol w:w="2461"/>
        <w:gridCol w:w="2492"/>
      </w:tblGrid>
      <w:tr w:rsidR="00000000" w14:paraId="1254FC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CC869E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Hinweise</w:t>
            </w:r>
          </w:p>
        </w:tc>
      </w:tr>
      <w:tr w:rsidR="00000000" w14:paraId="4D3E05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7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73B83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Ausgabe erstellt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F6EEB1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03-JUN-2024 17:30:26</w:t>
            </w:r>
          </w:p>
        </w:tc>
      </w:tr>
      <w:tr w:rsidR="00000000" w14:paraId="6E0E96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56D3A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Kommentare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1023DEE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 w14:paraId="1A94A4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BFBB5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Eingabe</w:t>
            </w: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81CA1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Daten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C32F95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E:\stats\Martin_MA\BoxplotsLarge_GAP_Time.sav</w:t>
            </w:r>
          </w:p>
        </w:tc>
      </w:tr>
      <w:tr w:rsidR="00000000" w14:paraId="20D814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691C77" w14:textId="77777777" w:rsidR="00000000" w:rsidRDefault="00000000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75EDF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Aktiver Datensatz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13672A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DataSet1</w:t>
            </w:r>
          </w:p>
        </w:tc>
      </w:tr>
      <w:tr w:rsidR="00000000" w14:paraId="0BA820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59D0C" w14:textId="77777777" w:rsidR="00000000" w:rsidRDefault="00000000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B6A63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Filter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41318B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&lt;keine&gt;</w:t>
            </w:r>
          </w:p>
        </w:tc>
      </w:tr>
      <w:tr w:rsidR="00000000" w14:paraId="05C881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E1E744" w14:textId="77777777" w:rsidR="00000000" w:rsidRDefault="00000000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71E80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Gewichtung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0E03E7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&lt;keine&gt;</w:t>
            </w:r>
          </w:p>
        </w:tc>
      </w:tr>
      <w:tr w:rsidR="00000000" w14:paraId="2D17B6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243AD0" w14:textId="77777777" w:rsidR="00000000" w:rsidRDefault="00000000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F143C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Aufgeteilte Datei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2C14F9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&lt;keine&gt;</w:t>
            </w:r>
          </w:p>
        </w:tc>
      </w:tr>
      <w:tr w:rsidR="00000000" w14:paraId="6B47B6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D00A8B" w14:textId="77777777" w:rsidR="00000000" w:rsidRDefault="00000000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31357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Anzahl der Zeilen in der Arbeitsdatei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BDBD35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046022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36FCD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Syntax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D8F55D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NPTESTS</w:t>
            </w:r>
          </w:p>
          <w:p w14:paraId="4EDC213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 xml:space="preserve">  /INDEPENDENT TEST (capa8000 capa10000 capa12000 capa14000 capb5000 capb6000 capb7000 capb8000 capc5000 capc5750 capc6500 capc7250) GROUP (GASeed)</w:t>
            </w:r>
          </w:p>
          <w:p w14:paraId="6DF3499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 xml:space="preserve">  /MISSING SCOPE=ANALYSIS USERMISSING=EXCLUDE</w:t>
            </w:r>
          </w:p>
          <w:p w14:paraId="295A32E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 xml:space="preserve">  /CRITERIA ALPHA=0.05  CILEVEL=95.</w:t>
            </w:r>
          </w:p>
        </w:tc>
      </w:tr>
      <w:tr w:rsidR="00000000" w14:paraId="0BA7FD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23427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Ressourcen</w:t>
            </w: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B90FE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Prozessorzeit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CA471A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00:00:02,70</w:t>
            </w:r>
          </w:p>
        </w:tc>
      </w:tr>
      <w:tr w:rsidR="00000000" w14:paraId="426532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AFA463" w14:textId="77777777" w:rsidR="00000000" w:rsidRDefault="00000000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424E5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Verstrichene Zeit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9C5554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00:00:02,73</w:t>
            </w:r>
          </w:p>
        </w:tc>
      </w:tr>
    </w:tbl>
    <w:p w14:paraId="3F43AB3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20C2AE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3065"/>
        <w:gridCol w:w="3065"/>
        <w:gridCol w:w="1533"/>
      </w:tblGrid>
      <w:tr w:rsidR="00000000" w14:paraId="18D6DD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D6DC86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Hypothesentestübersicht</w:t>
            </w:r>
          </w:p>
        </w:tc>
      </w:tr>
      <w:tr w:rsidR="00000000" w14:paraId="561F13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5EE8D77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06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B5CA7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Nullhypothese</w:t>
            </w:r>
          </w:p>
        </w:tc>
        <w:tc>
          <w:tcPr>
            <w:tcW w:w="30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255F4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</w:t>
            </w:r>
          </w:p>
        </w:tc>
        <w:tc>
          <w:tcPr>
            <w:tcW w:w="15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C5AA3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</w:t>
            </w:r>
            <w:r>
              <w:rPr>
                <w:rFonts w:ascii="Arial" w:hAnsi="Arial" w:cs="Arial"/>
                <w:color w:val="264A60"/>
                <w:vertAlign w:val="superscript"/>
              </w:rPr>
              <w:t>a,b</w:t>
            </w:r>
          </w:p>
        </w:tc>
      </w:tr>
      <w:tr w:rsidR="00000000" w14:paraId="2DE591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49B4A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306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A3C9A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capa (8000) ist über die Kategorien von GA Seed identisch.</w:t>
            </w:r>
          </w:p>
        </w:tc>
        <w:tc>
          <w:tcPr>
            <w:tcW w:w="30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7AD4F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49FFC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,180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3F5DBE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16C3D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6386D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capa (10000) ist über die Kategorien von GA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39A6D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C3AA0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,180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2A2C46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719C5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87186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capa (12000) ist über die Kategorien von GA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BF479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2A131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29A118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9E7B6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4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F22F3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capa (14000) ist über die Kategorien von GA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09F50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09A8E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791A3F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279A0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5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4C076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capb (5000) ist über die Kategorien von GA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C501F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E92AC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,180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6D3669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160C9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6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ED55A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capb (6000) ist über die Kategorien von GA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FC5B1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4020C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37D4E7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85D2C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7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F53A4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capb (7000) ist über die Kategorien von GA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C9588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574A9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57CA79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BF54B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8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2267B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capb (8000) ist über die Kategorien von GA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F2CDC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CBFD8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6CEC27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9903E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37955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capc (5000) ist über die Kategorien von GA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696EC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CB439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761C8A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A9F18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10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A4967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capc (5750) ist über die Kategorien von GA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2C86A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369C7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52DA7F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075A9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11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2BD9E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capc (6500) ist über die Kategorien von GA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544F5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7461D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  <w:tr w:rsidR="00000000" w14:paraId="2AC84C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68772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12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9AF4D7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capc (7250) ist über die Kategorien von GA Seed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53C6AB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Mann-Whitney-U-Test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9D77C4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  <w:r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</w:tr>
    </w:tbl>
    <w:p w14:paraId="6137ECA1" w14:textId="77777777" w:rsidR="00000000" w:rsidRDefault="00000000">
      <w:pPr>
        <w:rPr>
          <w:rFonts w:ascii="Arial" w:hAnsi="Arial" w:cs="Arial"/>
          <w:color w:val="010205"/>
        </w:rPr>
      </w:pPr>
    </w:p>
    <w:tbl>
      <w:tblPr>
        <w:tblW w:w="90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6997"/>
      </w:tblGrid>
      <w:tr w:rsidR="00000000" w14:paraId="27AB9B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7DBC3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Hypothesentestübersicht</w:t>
            </w:r>
          </w:p>
        </w:tc>
      </w:tr>
      <w:tr w:rsidR="00000000" w14:paraId="04746B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8B6630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9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DC2B4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Entscheidung</w:t>
            </w:r>
          </w:p>
        </w:tc>
      </w:tr>
      <w:tr w:rsidR="00000000" w14:paraId="27A6BB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4CF64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69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08FCC8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42D80C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711C2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851BD4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41244B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73391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062961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207A08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7F4BE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4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68ED47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3603E2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AD176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5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F67390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117A7F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1D553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6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65B8E9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2FE7AA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77CF3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7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6546D0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ablehnen</w:t>
            </w:r>
          </w:p>
        </w:tc>
      </w:tr>
      <w:tr w:rsidR="00000000" w14:paraId="2C96AD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8EF96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8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902698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ablehnen</w:t>
            </w:r>
          </w:p>
        </w:tc>
      </w:tr>
      <w:tr w:rsidR="00000000" w14:paraId="16C6B2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9AD65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E1E2D8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ablehnen</w:t>
            </w:r>
          </w:p>
        </w:tc>
      </w:tr>
      <w:tr w:rsidR="00000000" w14:paraId="749F2E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B0F8E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10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34A4E0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ablehnen</w:t>
            </w:r>
          </w:p>
        </w:tc>
      </w:tr>
      <w:tr w:rsidR="00000000" w14:paraId="4EB1BF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D2DE9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11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9B20D3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ablehnen</w:t>
            </w:r>
          </w:p>
        </w:tc>
      </w:tr>
      <w:tr w:rsidR="00000000" w14:paraId="59CDE2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1E171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12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1677A5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</w:tbl>
    <w:p w14:paraId="4A66FE1E" w14:textId="77777777" w:rsidR="00000000" w:rsidRDefault="00000000">
      <w:pPr>
        <w:rPr>
          <w:rFonts w:ascii="Arial" w:hAnsi="Arial" w:cs="Arial"/>
          <w:color w:val="010205"/>
        </w:rPr>
      </w:pPr>
    </w:p>
    <w:tbl>
      <w:tblPr>
        <w:tblW w:w="90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9"/>
      </w:tblGrid>
      <w:tr w:rsidR="00000000" w14:paraId="7CB829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FB17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a. Das Signifikanzniveau ist ,050.</w:t>
            </w:r>
          </w:p>
        </w:tc>
      </w:tr>
      <w:tr w:rsidR="00000000" w14:paraId="116C50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020E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b. Asymptotische Signifikanz wird angezeigt.</w:t>
            </w:r>
          </w:p>
        </w:tc>
      </w:tr>
      <w:tr w:rsidR="00000000" w14:paraId="019E76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8241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c. Exakte Signifikanz wird für diesen Test angezeigt.</w:t>
            </w:r>
          </w:p>
        </w:tc>
      </w:tr>
    </w:tbl>
    <w:p w14:paraId="37340F8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344530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F32FC7A" w14:textId="77777777" w:rsidR="00000000" w:rsidRDefault="00000000"/>
    <w:p w14:paraId="720CBD98" w14:textId="77777777" w:rsidR="00000000" w:rsidRDefault="00000000">
      <w:r>
        <w:t>Mann-Whitney-U-Test bei unabhängigen Stichproben</w:t>
      </w:r>
    </w:p>
    <w:p w14:paraId="6DD251EC" w14:textId="77777777" w:rsidR="00000000" w:rsidRDefault="00000000"/>
    <w:p w14:paraId="389DC58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7B0344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DD12B0E" w14:textId="77777777" w:rsidR="00000000" w:rsidRDefault="00000000"/>
    <w:p w14:paraId="3C6D8D94" w14:textId="77777777" w:rsidR="00000000" w:rsidRDefault="00000000">
      <w:r>
        <w:t>capa (8000) über GA Seed</w:t>
      </w:r>
    </w:p>
    <w:p w14:paraId="51DD4A45" w14:textId="77777777" w:rsidR="00000000" w:rsidRDefault="00000000"/>
    <w:p w14:paraId="31771B4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15F117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3AE0F0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2E00C8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Mann-Whitney-U-Tests bei unabhängigen Stichproben</w:t>
            </w:r>
          </w:p>
        </w:tc>
      </w:tr>
      <w:tr w:rsidR="00000000" w14:paraId="4B6C72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844F6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8E81B5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5E9DC5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65F9D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52DF1B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9,000</w:t>
            </w:r>
          </w:p>
        </w:tc>
      </w:tr>
      <w:tr w:rsidR="00000000" w14:paraId="575001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A334A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128DA6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30,000</w:t>
            </w:r>
          </w:p>
        </w:tc>
      </w:tr>
      <w:tr w:rsidR="00000000" w14:paraId="5B6C5E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4BFD6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545A23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9,000</w:t>
            </w:r>
          </w:p>
        </w:tc>
      </w:tr>
      <w:tr w:rsidR="00000000" w14:paraId="0CF3C5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6FB55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38CD5D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639AD6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FA6A5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7CDF77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-1,483</w:t>
            </w:r>
          </w:p>
        </w:tc>
      </w:tr>
      <w:tr w:rsidR="00000000" w14:paraId="02DF4D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1105C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616C70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000000" w14:paraId="175DE9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A4C44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B09F08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,180</w:t>
            </w:r>
          </w:p>
        </w:tc>
      </w:tr>
    </w:tbl>
    <w:p w14:paraId="08DF272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3ECE5AA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1BB4A98D" wp14:editId="7CD94383">
            <wp:extent cx="5727700" cy="5727700"/>
            <wp:effectExtent l="0" t="0" r="0" b="0"/>
            <wp:docPr id="26" name="Bild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B24D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44C247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81ECF2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0FEE02B" w14:textId="77777777" w:rsidR="00000000" w:rsidRDefault="00000000"/>
    <w:p w14:paraId="0CEA9DE7" w14:textId="77777777" w:rsidR="00000000" w:rsidRDefault="00000000">
      <w:r>
        <w:t>capa (10000) über GA Seed</w:t>
      </w:r>
    </w:p>
    <w:p w14:paraId="1FB856F3" w14:textId="77777777" w:rsidR="00000000" w:rsidRDefault="00000000"/>
    <w:p w14:paraId="7DEC6C4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204103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7870EB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EE7E53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Mann-Whitney-U-Tests bei unabhängigen Stichproben</w:t>
            </w:r>
          </w:p>
        </w:tc>
      </w:tr>
      <w:tr w:rsidR="00000000" w14:paraId="4490D7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F9149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4971F1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76F0AC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B3A58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DE1B53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9,000</w:t>
            </w:r>
          </w:p>
        </w:tc>
      </w:tr>
      <w:tr w:rsidR="00000000" w14:paraId="70CEF9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05891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1687EA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30,000</w:t>
            </w:r>
          </w:p>
        </w:tc>
      </w:tr>
      <w:tr w:rsidR="00000000" w14:paraId="675BC8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51E4F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3CAD50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9,000</w:t>
            </w:r>
          </w:p>
        </w:tc>
      </w:tr>
      <w:tr w:rsidR="00000000" w14:paraId="51B89E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2CCD3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CC8783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76796B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9D3B3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4F5D85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-1,483</w:t>
            </w:r>
          </w:p>
        </w:tc>
      </w:tr>
      <w:tr w:rsidR="00000000" w14:paraId="64DC0F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147AC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BB7CA6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000000" w14:paraId="2AEECE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4AC18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3EECB0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,180</w:t>
            </w:r>
          </w:p>
        </w:tc>
      </w:tr>
    </w:tbl>
    <w:p w14:paraId="266EA58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DD07E7C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5FFE8C2" wp14:editId="3591312B">
            <wp:extent cx="5727700" cy="5727700"/>
            <wp:effectExtent l="0" t="0" r="0" b="0"/>
            <wp:docPr id="27" name="Bild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4A77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AE294F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179AA7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38E4051" w14:textId="77777777" w:rsidR="00000000" w:rsidRDefault="00000000"/>
    <w:p w14:paraId="33466B7F" w14:textId="77777777" w:rsidR="00000000" w:rsidRDefault="00000000">
      <w:r>
        <w:t>capa (12000) über GA Seed</w:t>
      </w:r>
    </w:p>
    <w:p w14:paraId="2F96BB95" w14:textId="77777777" w:rsidR="00000000" w:rsidRDefault="00000000"/>
    <w:p w14:paraId="44A711C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862DB0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510FDE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79C1E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lastRenderedPageBreak/>
              <w:t>Zusammenfassung des Mann-Whitney-U-Tests bei unabhängigen Stichproben</w:t>
            </w:r>
          </w:p>
        </w:tc>
      </w:tr>
      <w:tr w:rsidR="00000000" w14:paraId="317285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CD632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A62F58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3EA4B6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76703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7BB7C8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18,000</w:t>
            </w:r>
          </w:p>
        </w:tc>
      </w:tr>
      <w:tr w:rsidR="00000000" w14:paraId="0BDA71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0AC6A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87356E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39,000</w:t>
            </w:r>
          </w:p>
        </w:tc>
      </w:tr>
      <w:tr w:rsidR="00000000" w14:paraId="4D7783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39817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727D08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18,000</w:t>
            </w:r>
          </w:p>
        </w:tc>
      </w:tr>
      <w:tr w:rsidR="00000000" w14:paraId="13B694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0C7CC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31ABC4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709FC1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72FF0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CAF6AC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133E5B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C5FBE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55EDC8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000000" w14:paraId="527760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49AD3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78633A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</w:tbl>
    <w:p w14:paraId="48BE3DD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556EFB7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E181E88" wp14:editId="1E580E11">
            <wp:extent cx="5727700" cy="5727700"/>
            <wp:effectExtent l="0" t="0" r="0" b="0"/>
            <wp:docPr id="28" name="Bild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296E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63D34A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519E6C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DB625CC" w14:textId="77777777" w:rsidR="00000000" w:rsidRDefault="00000000"/>
    <w:p w14:paraId="2FD4D8FA" w14:textId="77777777" w:rsidR="00000000" w:rsidRDefault="00000000">
      <w:r>
        <w:t>capa (14000) über GA Seed</w:t>
      </w:r>
    </w:p>
    <w:p w14:paraId="1394CECE" w14:textId="77777777" w:rsidR="00000000" w:rsidRDefault="00000000"/>
    <w:p w14:paraId="4ECE827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36FC99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5AAD1B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95DF8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Mann-Whitney-U-Tests bei unabhängigen Stichproben</w:t>
            </w:r>
          </w:p>
        </w:tc>
      </w:tr>
      <w:tr w:rsidR="00000000" w14:paraId="4F962D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1543C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0D67D6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20EC85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6E2A2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053262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18,000</w:t>
            </w:r>
          </w:p>
        </w:tc>
      </w:tr>
      <w:tr w:rsidR="00000000" w14:paraId="0D644F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D05AC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037F2A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39,000</w:t>
            </w:r>
          </w:p>
        </w:tc>
      </w:tr>
      <w:tr w:rsidR="00000000" w14:paraId="3AEB43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5262D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FA7942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18,000</w:t>
            </w:r>
          </w:p>
        </w:tc>
      </w:tr>
      <w:tr w:rsidR="00000000" w14:paraId="2AE431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95130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8088BB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06BA97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59AAF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E00FB6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6891BD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45BE7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1A8820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000000" w14:paraId="7393DF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17528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BC65AB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</w:tbl>
    <w:p w14:paraId="0B05239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F33052F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332060AB" wp14:editId="7C294653">
            <wp:extent cx="5727700" cy="5727700"/>
            <wp:effectExtent l="0" t="0" r="0" b="0"/>
            <wp:docPr id="29" name="Bild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D828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F23489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7A42BA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02AC5D6" w14:textId="77777777" w:rsidR="00000000" w:rsidRDefault="00000000"/>
    <w:p w14:paraId="13F4705F" w14:textId="77777777" w:rsidR="00000000" w:rsidRDefault="00000000">
      <w:r>
        <w:t>capb (5000) über GA Seed</w:t>
      </w:r>
    </w:p>
    <w:p w14:paraId="2387A6E2" w14:textId="77777777" w:rsidR="00000000" w:rsidRDefault="00000000"/>
    <w:p w14:paraId="2619F2B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C80017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4B5A1D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C4D63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Mann-Whitney-U-Tests bei unabhängigen Stichproben</w:t>
            </w:r>
          </w:p>
        </w:tc>
      </w:tr>
      <w:tr w:rsidR="00000000" w14:paraId="1B9185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1EE99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BF5462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1BCD0D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AB6FF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3F226F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27,000</w:t>
            </w:r>
          </w:p>
        </w:tc>
      </w:tr>
      <w:tr w:rsidR="00000000" w14:paraId="146358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7F231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C729FA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48,000</w:t>
            </w:r>
          </w:p>
        </w:tc>
      </w:tr>
      <w:tr w:rsidR="00000000" w14:paraId="17CEA2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52A4D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78A82F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27,000</w:t>
            </w:r>
          </w:p>
        </w:tc>
      </w:tr>
      <w:tr w:rsidR="00000000" w14:paraId="3F67AF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4F570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7CA1A8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075348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D190F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DB22C1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1,483</w:t>
            </w:r>
          </w:p>
        </w:tc>
      </w:tr>
      <w:tr w:rsidR="00000000" w14:paraId="1B6799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00DE3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958B6B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000000" w14:paraId="794E04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665AA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1B008C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,180</w:t>
            </w:r>
          </w:p>
        </w:tc>
      </w:tr>
    </w:tbl>
    <w:p w14:paraId="41162BC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A9A3D59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567BE5EC" wp14:editId="6A306DAB">
            <wp:extent cx="5727700" cy="5727700"/>
            <wp:effectExtent l="0" t="0" r="0" b="0"/>
            <wp:docPr id="30" name="Bild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040D1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83388B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C0F9DF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E2B8790" w14:textId="77777777" w:rsidR="00000000" w:rsidRDefault="00000000"/>
    <w:p w14:paraId="26FC64B3" w14:textId="77777777" w:rsidR="00000000" w:rsidRDefault="00000000">
      <w:r>
        <w:t>capb (6000) über GA Seed</w:t>
      </w:r>
    </w:p>
    <w:p w14:paraId="3BAFE225" w14:textId="77777777" w:rsidR="00000000" w:rsidRDefault="00000000"/>
    <w:p w14:paraId="65838B5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2858A0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688568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0C3CC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lastRenderedPageBreak/>
              <w:t>Zusammenfassung des Mann-Whitney-U-Tests bei unabhängigen Stichproben</w:t>
            </w:r>
          </w:p>
        </w:tc>
      </w:tr>
      <w:tr w:rsidR="00000000" w14:paraId="13FACB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0CB9E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04436E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28DC0F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60C52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6795C6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18,000</w:t>
            </w:r>
          </w:p>
        </w:tc>
      </w:tr>
      <w:tr w:rsidR="00000000" w14:paraId="0C90AF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5140C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12ED43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39,000</w:t>
            </w:r>
          </w:p>
        </w:tc>
      </w:tr>
      <w:tr w:rsidR="00000000" w14:paraId="4B7865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A11A7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080779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18,000</w:t>
            </w:r>
          </w:p>
        </w:tc>
      </w:tr>
      <w:tr w:rsidR="00000000" w14:paraId="781F8F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E4295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012464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5C3A81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D99C4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04E059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7845CD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9625E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A39D8F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000000" w14:paraId="59FC6B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EAA4A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CBBC18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</w:tbl>
    <w:p w14:paraId="43C6388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6742296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5EEC1847" wp14:editId="226C4FDC">
            <wp:extent cx="5727700" cy="5727700"/>
            <wp:effectExtent l="0" t="0" r="0" b="0"/>
            <wp:docPr id="31" name="Bild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F9228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D76F52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7A8A7B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C373F17" w14:textId="77777777" w:rsidR="00000000" w:rsidRDefault="00000000"/>
    <w:p w14:paraId="6E7C6238" w14:textId="77777777" w:rsidR="00000000" w:rsidRDefault="00000000">
      <w:r>
        <w:t>capb (7000) über GA Seed</w:t>
      </w:r>
    </w:p>
    <w:p w14:paraId="34D0EAC4" w14:textId="77777777" w:rsidR="00000000" w:rsidRDefault="00000000"/>
    <w:p w14:paraId="4DCB34B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7B3718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3A4CA9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1748B3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Mann-Whitney-U-Tests bei unabhängigen Stichproben</w:t>
            </w:r>
          </w:p>
        </w:tc>
      </w:tr>
      <w:tr w:rsidR="00000000" w14:paraId="728CAF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1A44A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CC9BE0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560299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2FACC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203C75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735FCF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B8BED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67DCE4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21,000</w:t>
            </w:r>
          </w:p>
        </w:tc>
      </w:tr>
      <w:tr w:rsidR="00000000" w14:paraId="6C8D3D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B0695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3C6CC0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1D7DB2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7EEF0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DA4271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539798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3E15C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AD68AC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-2,966</w:t>
            </w:r>
          </w:p>
        </w:tc>
      </w:tr>
      <w:tr w:rsidR="00000000" w14:paraId="16A656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C5A29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DFB242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,003</w:t>
            </w:r>
          </w:p>
        </w:tc>
      </w:tr>
      <w:tr w:rsidR="00000000" w14:paraId="25033B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464D5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212599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</w:p>
        </w:tc>
      </w:tr>
    </w:tbl>
    <w:p w14:paraId="07FF91C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288CC72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30406C43" wp14:editId="328608CD">
            <wp:extent cx="5727700" cy="5727700"/>
            <wp:effectExtent l="0" t="0" r="0" b="0"/>
            <wp:docPr id="32" name="Bild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17FF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85D386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B48913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9F6E83B" w14:textId="77777777" w:rsidR="00000000" w:rsidRDefault="00000000"/>
    <w:p w14:paraId="0037FAC7" w14:textId="77777777" w:rsidR="00000000" w:rsidRDefault="00000000">
      <w:r>
        <w:t>capb (8000) über GA Seed</w:t>
      </w:r>
    </w:p>
    <w:p w14:paraId="7E9C4183" w14:textId="77777777" w:rsidR="00000000" w:rsidRDefault="00000000"/>
    <w:p w14:paraId="4B8A38A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0AC1C5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4E575E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C7D58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Mann-Whitney-U-Tests bei unabhängigen Stichproben</w:t>
            </w:r>
          </w:p>
        </w:tc>
      </w:tr>
      <w:tr w:rsidR="00000000" w14:paraId="5A7578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C019E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CAE6C1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54C87A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9DF2D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17AF2F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1DFF14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04C96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4AF23D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21,000</w:t>
            </w:r>
          </w:p>
        </w:tc>
      </w:tr>
      <w:tr w:rsidR="00000000" w14:paraId="7D9395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CF9A9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06A002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65F78B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E3F31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0F083A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321DC7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B0055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FCACCC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-2,966</w:t>
            </w:r>
          </w:p>
        </w:tc>
      </w:tr>
      <w:tr w:rsidR="00000000" w14:paraId="3F45BD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72CD5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E3CD86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,003</w:t>
            </w:r>
          </w:p>
        </w:tc>
      </w:tr>
      <w:tr w:rsidR="00000000" w14:paraId="033D22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77738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E98493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</w:p>
        </w:tc>
      </w:tr>
    </w:tbl>
    <w:p w14:paraId="5B5189C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2202EDA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5B0C7EBB" wp14:editId="0966B91C">
            <wp:extent cx="5727700" cy="5727700"/>
            <wp:effectExtent l="0" t="0" r="0" b="0"/>
            <wp:docPr id="33" name="Bild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4694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D4A460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56D3F1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B1AAA00" w14:textId="77777777" w:rsidR="00000000" w:rsidRDefault="00000000"/>
    <w:p w14:paraId="58F8AEDF" w14:textId="77777777" w:rsidR="00000000" w:rsidRDefault="00000000">
      <w:r>
        <w:t>capc (5000) über GA Seed</w:t>
      </w:r>
    </w:p>
    <w:p w14:paraId="575977ED" w14:textId="77777777" w:rsidR="00000000" w:rsidRDefault="00000000"/>
    <w:p w14:paraId="1E5AB3E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8B4D24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268E81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F4B9F3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lastRenderedPageBreak/>
              <w:t>Zusammenfassung des Mann-Whitney-U-Tests bei unabhängigen Stichproben</w:t>
            </w:r>
          </w:p>
        </w:tc>
      </w:tr>
      <w:tr w:rsidR="00000000" w14:paraId="08CD2F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02977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279E18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6E910D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9BF56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4229A9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16FC38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ACFF7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0D2185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21,000</w:t>
            </w:r>
          </w:p>
        </w:tc>
      </w:tr>
      <w:tr w:rsidR="00000000" w14:paraId="02A8D3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FDC1B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5FCE9F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6BD295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D7A05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82EF0A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652CE1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C0112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B5DB67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-2,966</w:t>
            </w:r>
          </w:p>
        </w:tc>
      </w:tr>
      <w:tr w:rsidR="00000000" w14:paraId="6B005E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CAF43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607241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,003</w:t>
            </w:r>
          </w:p>
        </w:tc>
      </w:tr>
      <w:tr w:rsidR="00000000" w14:paraId="1E2E88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43722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E7F8C1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</w:p>
        </w:tc>
      </w:tr>
    </w:tbl>
    <w:p w14:paraId="7A47D0D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02506FB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44D80D3C" wp14:editId="2F809B21">
            <wp:extent cx="5727700" cy="5727700"/>
            <wp:effectExtent l="0" t="0" r="0" b="0"/>
            <wp:docPr id="34" name="Bild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8A5A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28D56E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34B4B8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A9C9C89" w14:textId="77777777" w:rsidR="00000000" w:rsidRDefault="00000000"/>
    <w:p w14:paraId="352DF33C" w14:textId="77777777" w:rsidR="00000000" w:rsidRDefault="00000000">
      <w:r>
        <w:t>capc (5750) über GA Seed</w:t>
      </w:r>
    </w:p>
    <w:p w14:paraId="3ED918DE" w14:textId="77777777" w:rsidR="00000000" w:rsidRDefault="00000000"/>
    <w:p w14:paraId="299BCED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95B184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3A691F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BF0D2C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Mann-Whitney-U-Tests bei unabhängigen Stichproben</w:t>
            </w:r>
          </w:p>
        </w:tc>
      </w:tr>
      <w:tr w:rsidR="00000000" w14:paraId="5AFCFA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E4E61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15CAA4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28D39B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2A728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5779D2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1CFA08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FEBDC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FC2531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21,000</w:t>
            </w:r>
          </w:p>
        </w:tc>
      </w:tr>
      <w:tr w:rsidR="00000000" w14:paraId="7F7C1A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21EF2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3DF7AF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10594C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16A3B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A92E49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68F712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C67F1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60640F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-2,966</w:t>
            </w:r>
          </w:p>
        </w:tc>
      </w:tr>
      <w:tr w:rsidR="00000000" w14:paraId="36318B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928EA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6780A5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,003</w:t>
            </w:r>
          </w:p>
        </w:tc>
      </w:tr>
      <w:tr w:rsidR="00000000" w14:paraId="7F6637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CAAD3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B643C3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</w:p>
        </w:tc>
      </w:tr>
    </w:tbl>
    <w:p w14:paraId="0F79C9C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E3E2BC2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73CBFCC7" wp14:editId="73AD5C8B">
            <wp:extent cx="5727700" cy="5727700"/>
            <wp:effectExtent l="0" t="0" r="0" b="0"/>
            <wp:docPr id="35" name="Bild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9D39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E99753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031985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9AE1CA6" w14:textId="77777777" w:rsidR="00000000" w:rsidRDefault="00000000"/>
    <w:p w14:paraId="778DB404" w14:textId="77777777" w:rsidR="00000000" w:rsidRDefault="00000000">
      <w:r>
        <w:t>capc (6500) über GA Seed</w:t>
      </w:r>
    </w:p>
    <w:p w14:paraId="123FF003" w14:textId="77777777" w:rsidR="00000000" w:rsidRDefault="00000000"/>
    <w:p w14:paraId="39E7634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CD9745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098376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51E32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Mann-Whitney-U-Tests bei unabhängigen Stichproben</w:t>
            </w:r>
          </w:p>
        </w:tc>
      </w:tr>
      <w:tr w:rsidR="00000000" w14:paraId="0E2936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7836A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5D66D3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087F3A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2AB29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126A2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7293C1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F2374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E3F6F0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21,000</w:t>
            </w:r>
          </w:p>
        </w:tc>
      </w:tr>
      <w:tr w:rsidR="00000000" w14:paraId="508629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62EC1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070CE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1D2971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F690D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F1FAC8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53C0B7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03AF1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A60EF1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-2,966</w:t>
            </w:r>
          </w:p>
        </w:tc>
      </w:tr>
      <w:tr w:rsidR="00000000" w14:paraId="0FA9FE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4965F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1D9129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,003</w:t>
            </w:r>
          </w:p>
        </w:tc>
      </w:tr>
      <w:tr w:rsidR="00000000" w14:paraId="6CBE1E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9EB67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ECA94D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,002</w:t>
            </w:r>
          </w:p>
        </w:tc>
      </w:tr>
    </w:tbl>
    <w:p w14:paraId="5499A00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49C54F4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5CC4433F" wp14:editId="7054A060">
            <wp:extent cx="5727700" cy="5727700"/>
            <wp:effectExtent l="0" t="0" r="0" b="0"/>
            <wp:docPr id="36" name="Bild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E185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49F6CB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31B0B5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F8FC8ED" w14:textId="77777777" w:rsidR="00000000" w:rsidRDefault="00000000"/>
    <w:p w14:paraId="1A1BF348" w14:textId="77777777" w:rsidR="00000000" w:rsidRDefault="00000000">
      <w:r>
        <w:t>capc (7250) über GA Seed</w:t>
      </w:r>
    </w:p>
    <w:p w14:paraId="3D50DA10" w14:textId="77777777" w:rsidR="00000000" w:rsidRDefault="00000000"/>
    <w:p w14:paraId="61CA678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CF2D6C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2B52A0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273CC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lastRenderedPageBreak/>
              <w:t>Zusammenfassung des Mann-Whitney-U-Tests bei unabhängigen Stichproben</w:t>
            </w:r>
          </w:p>
        </w:tc>
      </w:tr>
      <w:tr w:rsidR="00000000" w14:paraId="5B07E6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E3B64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9D5681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4F5D69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2628B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Mann-Whitney-U-Test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F3CF1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18,000</w:t>
            </w:r>
          </w:p>
        </w:tc>
      </w:tr>
      <w:tr w:rsidR="00000000" w14:paraId="318252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B63DA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Wilcoxon-W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368409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39,000</w:t>
            </w:r>
          </w:p>
        </w:tc>
      </w:tr>
      <w:tr w:rsidR="00000000" w14:paraId="4D21B8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B1039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4E3402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18,000</w:t>
            </w:r>
          </w:p>
        </w:tc>
      </w:tr>
      <w:tr w:rsidR="00000000" w14:paraId="22FC47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A1328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Standardfehler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01C913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6,068</w:t>
            </w:r>
          </w:p>
        </w:tc>
      </w:tr>
      <w:tr w:rsidR="00000000" w14:paraId="466D25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555C2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Standardisierte 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CBD54D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000000" w14:paraId="32F46E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4D5E6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72BB61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000000" w14:paraId="2588B5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3D845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Genaue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10C078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</w:tbl>
    <w:p w14:paraId="089F67B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659D7A7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79997091" wp14:editId="0E8067E2">
            <wp:extent cx="5727700" cy="5727700"/>
            <wp:effectExtent l="0" t="0" r="0" b="0"/>
            <wp:docPr id="37" name="Bild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0028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119B3E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216A52A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6F1E10A8" wp14:editId="6F71E8C7">
            <wp:extent cx="5727700" cy="5727700"/>
            <wp:effectExtent l="0" t="0" r="0" b="0"/>
            <wp:docPr id="38" name="Bild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21B5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0D91AB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3E278A2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7FFBFBC5" wp14:editId="00F6C0E9">
            <wp:extent cx="5727700" cy="5727700"/>
            <wp:effectExtent l="0" t="0" r="0" b="0"/>
            <wp:docPr id="39" name="Bild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A164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E4E43B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B87D508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1553665E" wp14:editId="3B8ACEB6">
            <wp:extent cx="5727700" cy="5727700"/>
            <wp:effectExtent l="0" t="0" r="0" b="0"/>
            <wp:docPr id="40" name="Bild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9E27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D33F69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D87D015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5728E1B0" wp14:editId="5666FCB2">
            <wp:extent cx="5727700" cy="5727700"/>
            <wp:effectExtent l="0" t="0" r="0" b="0"/>
            <wp:docPr id="41" name="Bild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6536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DA5893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28D7FC2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47F917BF" wp14:editId="3A10E77C">
            <wp:extent cx="5727700" cy="5727700"/>
            <wp:effectExtent l="0" t="0" r="0" b="0"/>
            <wp:docPr id="42" name="Bild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1695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C4E3B8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04F7FF2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358D4582" wp14:editId="07B04E51">
            <wp:extent cx="5727700" cy="5727700"/>
            <wp:effectExtent l="0" t="0" r="0" b="0"/>
            <wp:docPr id="43" name="Bild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C13BA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FBD6B8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0D2577E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11B934D9" wp14:editId="092D1DE3">
            <wp:extent cx="5727700" cy="5727700"/>
            <wp:effectExtent l="0" t="0" r="0" b="0"/>
            <wp:docPr id="44" name="Bild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5AA9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469CFB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A52CD3C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22E031A8" wp14:editId="0DDDC99C">
            <wp:extent cx="5727700" cy="5727700"/>
            <wp:effectExtent l="0" t="0" r="0" b="0"/>
            <wp:docPr id="45" name="Bild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7F9D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6649DC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D068D4C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108C1568" wp14:editId="691DDEF1">
            <wp:extent cx="5727700" cy="5727700"/>
            <wp:effectExtent l="0" t="0" r="0" b="0"/>
            <wp:docPr id="46" name="Bild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95EB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3EF353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AD90E1D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39FEAB2D" wp14:editId="79F9BF33">
            <wp:extent cx="5727700" cy="5727700"/>
            <wp:effectExtent l="0" t="0" r="0" b="0"/>
            <wp:docPr id="47" name="Bild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62E5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781EED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EB48D7D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7D291045" wp14:editId="2B6213F0">
            <wp:extent cx="5727700" cy="5727700"/>
            <wp:effectExtent l="0" t="0" r="0" b="0"/>
            <wp:docPr id="48" name="Bild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D704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1D98FC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26E2254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6CA3B52D" wp14:editId="5F6A7B21">
            <wp:extent cx="5727700" cy="5727700"/>
            <wp:effectExtent l="0" t="0" r="0" b="0"/>
            <wp:docPr id="49" name="Bild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EA94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45EDF3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6A55A2F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13027D87" wp14:editId="61966408">
            <wp:extent cx="5727700" cy="5727700"/>
            <wp:effectExtent l="0" t="0" r="0" b="0"/>
            <wp:docPr id="50" name="Bild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6876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F9130D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00C586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4A7C075" w14:textId="77777777" w:rsidR="00000000" w:rsidRDefault="00000000"/>
    <w:p w14:paraId="728F10F5" w14:textId="77777777" w:rsidR="00000000" w:rsidRDefault="00000000">
      <w:r>
        <w:t>Nicht parametrische Tests</w:t>
      </w:r>
    </w:p>
    <w:p w14:paraId="758A79A4" w14:textId="77777777" w:rsidR="00000000" w:rsidRDefault="00000000"/>
    <w:p w14:paraId="5C69855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72CF85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7"/>
        <w:gridCol w:w="2461"/>
        <w:gridCol w:w="2492"/>
      </w:tblGrid>
      <w:tr w:rsidR="00000000" w14:paraId="0A8128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4072C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Hinweise</w:t>
            </w:r>
          </w:p>
        </w:tc>
      </w:tr>
      <w:tr w:rsidR="00000000" w14:paraId="7A1E09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7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EB0F4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Ausgabe erstellt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FB627B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03-JUN-2024 17:30:39</w:t>
            </w:r>
          </w:p>
        </w:tc>
      </w:tr>
      <w:tr w:rsidR="00000000" w14:paraId="64B949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5E1BB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Kommentare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E59C3CC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 w14:paraId="322A67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3BAB1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Eingabe</w:t>
            </w: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1F437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Daten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16CB36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E:\stats\Martin_MA\BoxplotsLarge_GAP_Time.sav</w:t>
            </w:r>
          </w:p>
        </w:tc>
      </w:tr>
      <w:tr w:rsidR="00000000" w14:paraId="49014E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C1581D" w14:textId="77777777" w:rsidR="00000000" w:rsidRDefault="00000000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5E0EF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Aktiver Datensatz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E7065E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DataSet1</w:t>
            </w:r>
          </w:p>
        </w:tc>
      </w:tr>
      <w:tr w:rsidR="00000000" w14:paraId="42A873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246543" w14:textId="77777777" w:rsidR="00000000" w:rsidRDefault="00000000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4D9E0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Filter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1B4082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&lt;keine&gt;</w:t>
            </w:r>
          </w:p>
        </w:tc>
      </w:tr>
      <w:tr w:rsidR="00000000" w14:paraId="52128B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540D6D" w14:textId="77777777" w:rsidR="00000000" w:rsidRDefault="00000000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93E0C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Gewichtung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623AF8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&lt;keine&gt;</w:t>
            </w:r>
          </w:p>
        </w:tc>
      </w:tr>
      <w:tr w:rsidR="00000000" w14:paraId="2C577B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90512F" w14:textId="77777777" w:rsidR="00000000" w:rsidRDefault="00000000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87325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Aufgeteilte Datei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8A4262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&lt;keine&gt;</w:t>
            </w:r>
          </w:p>
        </w:tc>
      </w:tr>
      <w:tr w:rsidR="00000000" w14:paraId="280A27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2EBFCF" w14:textId="77777777" w:rsidR="00000000" w:rsidRDefault="00000000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81266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Anzahl der Zeilen in der Arbeitsdatei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CAA9B0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5FA081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89BAF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Syntax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6D6CFB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NPTESTS</w:t>
            </w:r>
          </w:p>
          <w:p w14:paraId="39EAFFC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 xml:space="preserve">  /INDEPENDENT TEST (capa8000 capa10000 capa12000 capa14000 capb5000 capb6000 capb7000 capb8000 capc5000 capc5750 capc6500 capc7250) GROUP (CutOff)</w:t>
            </w:r>
          </w:p>
          <w:p w14:paraId="0763A23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 xml:space="preserve">  /MISSING SCOPE=ANALYSIS USERMISSING=EXCLUDE</w:t>
            </w:r>
          </w:p>
          <w:p w14:paraId="14536D9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 xml:space="preserve">  /CRITERIA ALPHA=0.05  CILEVEL=95.</w:t>
            </w:r>
          </w:p>
        </w:tc>
      </w:tr>
      <w:tr w:rsidR="00000000" w14:paraId="7A5FCD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8DC82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Ressourcen</w:t>
            </w: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4393A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Prozessorzeit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08506B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00:00:02,92</w:t>
            </w:r>
          </w:p>
        </w:tc>
      </w:tr>
      <w:tr w:rsidR="00000000" w14:paraId="4ABD70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6C24C9" w14:textId="77777777" w:rsidR="00000000" w:rsidRDefault="00000000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CC207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Verstrichene Zeit</w:t>
            </w:r>
          </w:p>
        </w:tc>
        <w:tc>
          <w:tcPr>
            <w:tcW w:w="24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D0743B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00:00:02,93</w:t>
            </w:r>
          </w:p>
        </w:tc>
      </w:tr>
    </w:tbl>
    <w:p w14:paraId="60A3711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9369CD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3065"/>
        <w:gridCol w:w="3065"/>
        <w:gridCol w:w="1533"/>
      </w:tblGrid>
      <w:tr w:rsidR="00000000" w14:paraId="220802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2C500E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Hypothesentestübersicht</w:t>
            </w:r>
          </w:p>
        </w:tc>
      </w:tr>
      <w:tr w:rsidR="00000000" w14:paraId="389D24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853D08C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06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74569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Nullhypothese</w:t>
            </w:r>
          </w:p>
        </w:tc>
        <w:tc>
          <w:tcPr>
            <w:tcW w:w="30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2B9103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</w:t>
            </w:r>
          </w:p>
        </w:tc>
        <w:tc>
          <w:tcPr>
            <w:tcW w:w="15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66700FA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</w:t>
            </w:r>
            <w:r>
              <w:rPr>
                <w:rFonts w:ascii="Arial" w:hAnsi="Arial" w:cs="Arial"/>
                <w:color w:val="264A60"/>
                <w:vertAlign w:val="superscript"/>
              </w:rPr>
              <w:t>a,b</w:t>
            </w:r>
          </w:p>
        </w:tc>
      </w:tr>
      <w:tr w:rsidR="00000000" w14:paraId="29375F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A0607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306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A1804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capa (8000) ist über die Kategorien von Cut Off identisch.</w:t>
            </w:r>
          </w:p>
        </w:tc>
        <w:tc>
          <w:tcPr>
            <w:tcW w:w="30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C430B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Kruskal-Wallis-Test bei unabhängigen Stichproben</w:t>
            </w:r>
          </w:p>
        </w:tc>
        <w:tc>
          <w:tcPr>
            <w:tcW w:w="15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8CAF8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000000" w14:paraId="562218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449EB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89241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capa (10000) ist über die Kategorien von Cut Off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3AC29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Kruskal-Wallis-Test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47660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000000" w14:paraId="1FCF67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1586C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E1910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capa (12000) ist über die Kategorien von Cut Off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84E37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Kruskal-Wallis-Test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1697E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000000" w14:paraId="77E0E4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C4106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4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B6B94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capa (14000) ist über die Kategorien von Cut Off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EFB67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Kruskal-Wallis-Test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38820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000000" w14:paraId="03FF64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B9C7F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5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38E6A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capb (5000) ist über die Kategorien von Cut Off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F4AC8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Kruskal-Wallis-Test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8B31B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000000" w14:paraId="6CA48A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ACD72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6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C7BE8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capb (6000) ist über die Kategorien von Cut Off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E4169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Kruskal-Wallis-Test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43230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000000" w14:paraId="0F97CA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54F19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7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C58F5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capb (7000) ist über die Kategorien von Cut Off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17DF5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Kruskal-Wallis-Test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DF8FA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000000" w14:paraId="6249F6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4DA8F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8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59010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capb (8000) ist über die Kategorien von Cut Off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891A7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Kruskal-Wallis-Test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2C95EE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000000" w14:paraId="688F22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830DC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B5683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capc (5000) ist über die Kategorien von Cut Off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6C9BD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Kruskal-Wallis-Test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A2687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000000" w14:paraId="127FFF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28B77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10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124FF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capc (5750) ist über die Kategorien von Cut Off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921EA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Kruskal-Wallis-Test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AFC75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000000" w14:paraId="39951C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7C542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11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B4A33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capc (6500) ist über die Kategorien von Cut Off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E699C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Kruskal-Wallis-Test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A51EA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000000" w14:paraId="1E62ED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70207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12</w:t>
            </w:r>
          </w:p>
        </w:tc>
        <w:tc>
          <w:tcPr>
            <w:tcW w:w="306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09A6F2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Die Verteilung von capc (7250) ist über die Kategorien von Cut Off identisch.</w:t>
            </w:r>
          </w:p>
        </w:tc>
        <w:tc>
          <w:tcPr>
            <w:tcW w:w="30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FA67FD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Kruskal-Wallis-Test bei unabhängigen Stichproben</w:t>
            </w:r>
          </w:p>
        </w:tc>
        <w:tc>
          <w:tcPr>
            <w:tcW w:w="15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183F53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</w:tbl>
    <w:p w14:paraId="544A0C31" w14:textId="77777777" w:rsidR="00000000" w:rsidRDefault="00000000">
      <w:pPr>
        <w:rPr>
          <w:rFonts w:ascii="Arial" w:hAnsi="Arial" w:cs="Arial"/>
          <w:color w:val="010205"/>
        </w:rPr>
      </w:pPr>
    </w:p>
    <w:tbl>
      <w:tblPr>
        <w:tblW w:w="90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6997"/>
      </w:tblGrid>
      <w:tr w:rsidR="00000000" w14:paraId="417AF3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C2A684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Hypothesentestübersicht</w:t>
            </w:r>
          </w:p>
        </w:tc>
      </w:tr>
      <w:tr w:rsidR="00000000" w14:paraId="6C3E3C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D52A57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9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C62320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Entscheidung</w:t>
            </w:r>
          </w:p>
        </w:tc>
      </w:tr>
      <w:tr w:rsidR="00000000" w14:paraId="64EFAA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944AC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69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605508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13D97D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663D7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2500B9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5DEC15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A2AD6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0E28A9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7E2511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FDF9F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4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E6C5C7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13352E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26297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5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611C81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7DD599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4708F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6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231069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4BF2B9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7859F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7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220B5F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5639F3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D18FB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8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783CC1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7A962C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30681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415276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165B53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363BA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10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19AAFE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5B69E6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9CC8B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11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1CC732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  <w:tr w:rsidR="00000000" w14:paraId="5EDECB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AC310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12</w:t>
            </w:r>
          </w:p>
        </w:tc>
        <w:tc>
          <w:tcPr>
            <w:tcW w:w="69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0E0E5D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Nullhypothese beibehalten</w:t>
            </w:r>
          </w:p>
        </w:tc>
      </w:tr>
    </w:tbl>
    <w:p w14:paraId="241F24BB" w14:textId="77777777" w:rsidR="00000000" w:rsidRDefault="00000000">
      <w:pPr>
        <w:rPr>
          <w:rFonts w:ascii="Arial" w:hAnsi="Arial" w:cs="Arial"/>
          <w:color w:val="010205"/>
        </w:rPr>
      </w:pPr>
    </w:p>
    <w:tbl>
      <w:tblPr>
        <w:tblW w:w="90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9"/>
      </w:tblGrid>
      <w:tr w:rsidR="00000000" w14:paraId="3FA08A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0F05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a. Das Signifikanzniveau ist ,050.</w:t>
            </w:r>
          </w:p>
        </w:tc>
      </w:tr>
      <w:tr w:rsidR="00000000" w14:paraId="723045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01A5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b. Asymptotische Signifikanz wird angezeigt.</w:t>
            </w:r>
          </w:p>
        </w:tc>
      </w:tr>
    </w:tbl>
    <w:p w14:paraId="40D94A5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B0705B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7720F5A" w14:textId="77777777" w:rsidR="00000000" w:rsidRDefault="00000000"/>
    <w:p w14:paraId="3DC39E14" w14:textId="77777777" w:rsidR="00000000" w:rsidRDefault="00000000">
      <w:r>
        <w:t>Kruskal-Wallis-Test bei unabhängigen Stichproben</w:t>
      </w:r>
    </w:p>
    <w:p w14:paraId="14942974" w14:textId="77777777" w:rsidR="00000000" w:rsidRDefault="00000000"/>
    <w:p w14:paraId="130705D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F787DA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C7A0488" w14:textId="77777777" w:rsidR="00000000" w:rsidRDefault="00000000"/>
    <w:p w14:paraId="100C8F1B" w14:textId="77777777" w:rsidR="00000000" w:rsidRDefault="00000000">
      <w:r>
        <w:t>capa (8000) über Cut Off</w:t>
      </w:r>
    </w:p>
    <w:p w14:paraId="4CDAAD0A" w14:textId="77777777" w:rsidR="00000000" w:rsidRDefault="00000000"/>
    <w:p w14:paraId="7C2D353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D6078D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524337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08D0E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Kruskal-Wallis-Tests bei unabhängigen Stichproben</w:t>
            </w:r>
          </w:p>
        </w:tc>
      </w:tr>
      <w:tr w:rsidR="00000000" w14:paraId="7E0933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B19CE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3DCF0A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039966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06A0B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3501DF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  <w:r>
              <w:rPr>
                <w:rFonts w:ascii="Arial" w:hAnsi="Arial" w:cs="Arial"/>
                <w:color w:val="010205"/>
                <w:vertAlign w:val="superscript"/>
              </w:rPr>
              <w:t>a,b</w:t>
            </w:r>
          </w:p>
        </w:tc>
      </w:tr>
      <w:tr w:rsidR="00000000" w14:paraId="5E7627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F9DAE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Freiheitsgrad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24EA75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</w:t>
            </w:r>
          </w:p>
        </w:tc>
      </w:tr>
      <w:tr w:rsidR="00000000" w14:paraId="4CF55C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CA6F4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21C910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</w:tbl>
    <w:p w14:paraId="7BEA0D3C" w14:textId="77777777" w:rsidR="00000000" w:rsidRDefault="00000000">
      <w:pPr>
        <w:rPr>
          <w:rFonts w:ascii="Arial" w:hAnsi="Arial" w:cs="Arial"/>
          <w:color w:val="010205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90"/>
      </w:tblGrid>
      <w:tr w:rsidR="00000000" w14:paraId="7E3DF6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AB13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a. Die Teststatistik wird für Bindungen angepasst.</w:t>
            </w:r>
          </w:p>
        </w:tc>
      </w:tr>
      <w:tr w:rsidR="00000000" w14:paraId="5D66AE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B624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b. Mehrfachvergleiche wurden nicht durchgeführt, weil der Gesamttest keine signifikanten Unterschiede zwischen Stichproben aufweist.</w:t>
            </w:r>
          </w:p>
        </w:tc>
      </w:tr>
    </w:tbl>
    <w:p w14:paraId="4753EE4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9E94035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61886564" wp14:editId="48A6890A">
            <wp:extent cx="5727700" cy="5727700"/>
            <wp:effectExtent l="0" t="0" r="0" b="0"/>
            <wp:docPr id="51" name="Bild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1B5B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6932D5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73EBCF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CE52F12" w14:textId="77777777" w:rsidR="00000000" w:rsidRDefault="00000000"/>
    <w:p w14:paraId="0F4B945E" w14:textId="77777777" w:rsidR="00000000" w:rsidRDefault="00000000">
      <w:r>
        <w:t>capa (10000) über Cut Off</w:t>
      </w:r>
    </w:p>
    <w:p w14:paraId="618790EB" w14:textId="77777777" w:rsidR="00000000" w:rsidRDefault="00000000"/>
    <w:p w14:paraId="28CF7F1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B4C12B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719F52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75C8A5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Kruskal-Wallis-Tests bei unabhängigen Stichproben</w:t>
            </w:r>
          </w:p>
        </w:tc>
      </w:tr>
      <w:tr w:rsidR="00000000" w14:paraId="73BE2D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2F121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0D5C39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0B8887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F40F3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AF9C85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  <w:r>
              <w:rPr>
                <w:rFonts w:ascii="Arial" w:hAnsi="Arial" w:cs="Arial"/>
                <w:color w:val="010205"/>
                <w:vertAlign w:val="superscript"/>
              </w:rPr>
              <w:t>a,b</w:t>
            </w:r>
          </w:p>
        </w:tc>
      </w:tr>
      <w:tr w:rsidR="00000000" w14:paraId="23057F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D1926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Freiheitsgrad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5E9BD0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</w:t>
            </w:r>
          </w:p>
        </w:tc>
      </w:tr>
      <w:tr w:rsidR="00000000" w14:paraId="69F178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0A4EF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785253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</w:tbl>
    <w:p w14:paraId="6FADCDE5" w14:textId="77777777" w:rsidR="00000000" w:rsidRDefault="00000000">
      <w:pPr>
        <w:rPr>
          <w:rFonts w:ascii="Arial" w:hAnsi="Arial" w:cs="Arial"/>
          <w:color w:val="010205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90"/>
      </w:tblGrid>
      <w:tr w:rsidR="00000000" w14:paraId="6F7B4B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0AB5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a. Die Teststatistik wird für Bindungen angepasst.</w:t>
            </w:r>
          </w:p>
        </w:tc>
      </w:tr>
      <w:tr w:rsidR="00000000" w14:paraId="7B2EAD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EA86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b. Mehrfachvergleiche wurden nicht durchgeführt, weil der Gesamttest keine signifikanten Unterschiede zwischen Stichproben aufweist.</w:t>
            </w:r>
          </w:p>
        </w:tc>
      </w:tr>
    </w:tbl>
    <w:p w14:paraId="48C17D5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1F2DEB4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7E42B10" wp14:editId="4754C3E7">
            <wp:extent cx="5727700" cy="5727700"/>
            <wp:effectExtent l="0" t="0" r="0" b="0"/>
            <wp:docPr id="52" name="Bild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686A5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B7826F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B7B55A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590C60B" w14:textId="77777777" w:rsidR="00000000" w:rsidRDefault="00000000"/>
    <w:p w14:paraId="4E0A9BFE" w14:textId="77777777" w:rsidR="00000000" w:rsidRDefault="00000000">
      <w:r>
        <w:t>capa (12000) über Cut Off</w:t>
      </w:r>
    </w:p>
    <w:p w14:paraId="080F2CD4" w14:textId="77777777" w:rsidR="00000000" w:rsidRDefault="00000000"/>
    <w:p w14:paraId="4937746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F79F79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7FD2A1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1B9FEA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Kruskal-Wallis-Tests bei unabhängigen Stichproben</w:t>
            </w:r>
          </w:p>
        </w:tc>
      </w:tr>
      <w:tr w:rsidR="00000000" w14:paraId="534508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98443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27D12B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256B39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5FF0D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DA671D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  <w:r>
              <w:rPr>
                <w:rFonts w:ascii="Arial" w:hAnsi="Arial" w:cs="Arial"/>
                <w:color w:val="010205"/>
                <w:vertAlign w:val="superscript"/>
              </w:rPr>
              <w:t>a,b</w:t>
            </w:r>
          </w:p>
        </w:tc>
      </w:tr>
      <w:tr w:rsidR="00000000" w14:paraId="602FAD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92539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Freiheitsgrad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19D721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</w:t>
            </w:r>
          </w:p>
        </w:tc>
      </w:tr>
      <w:tr w:rsidR="00000000" w14:paraId="3C5DB7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1E431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3FF835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</w:tbl>
    <w:p w14:paraId="725D6933" w14:textId="77777777" w:rsidR="00000000" w:rsidRDefault="00000000">
      <w:pPr>
        <w:rPr>
          <w:rFonts w:ascii="Arial" w:hAnsi="Arial" w:cs="Arial"/>
          <w:color w:val="010205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90"/>
      </w:tblGrid>
      <w:tr w:rsidR="00000000" w14:paraId="1BE270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9D08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a. Die Teststatistik wird für Bindungen angepasst.</w:t>
            </w:r>
          </w:p>
        </w:tc>
      </w:tr>
      <w:tr w:rsidR="00000000" w14:paraId="4809C6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FA3B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b. Mehrfachvergleiche wurden nicht durchgeführt, weil der Gesamttest keine signifikanten Unterschiede zwischen Stichproben aufweist.</w:t>
            </w:r>
          </w:p>
        </w:tc>
      </w:tr>
    </w:tbl>
    <w:p w14:paraId="3A18CBF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454D39C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9EC4C83" wp14:editId="193FFE08">
            <wp:extent cx="5727700" cy="5727700"/>
            <wp:effectExtent l="0" t="0" r="0" b="0"/>
            <wp:docPr id="53" name="Bild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6F991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EE0E6C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5011AA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6678C40" w14:textId="77777777" w:rsidR="00000000" w:rsidRDefault="00000000"/>
    <w:p w14:paraId="1D7C2D19" w14:textId="77777777" w:rsidR="00000000" w:rsidRDefault="00000000">
      <w:r>
        <w:t>capa (14000) über Cut Off</w:t>
      </w:r>
    </w:p>
    <w:p w14:paraId="3FDAD440" w14:textId="77777777" w:rsidR="00000000" w:rsidRDefault="00000000"/>
    <w:p w14:paraId="490D6F9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37FEE7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6C1C9E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EC44E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Kruskal-Wallis-Tests bei unabhängigen Stichproben</w:t>
            </w:r>
          </w:p>
        </w:tc>
      </w:tr>
      <w:tr w:rsidR="00000000" w14:paraId="3B97A5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EFBD9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84A0B1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64CCF4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C74C0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FBB703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  <w:r>
              <w:rPr>
                <w:rFonts w:ascii="Arial" w:hAnsi="Arial" w:cs="Arial"/>
                <w:color w:val="010205"/>
                <w:vertAlign w:val="superscript"/>
              </w:rPr>
              <w:t>a,b</w:t>
            </w:r>
          </w:p>
        </w:tc>
      </w:tr>
      <w:tr w:rsidR="00000000" w14:paraId="0209EB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CBC7E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Freiheitsgrad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5C0019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</w:t>
            </w:r>
          </w:p>
        </w:tc>
      </w:tr>
      <w:tr w:rsidR="00000000" w14:paraId="1A969E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9E571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27EEEA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</w:tbl>
    <w:p w14:paraId="1F576E1A" w14:textId="77777777" w:rsidR="00000000" w:rsidRDefault="00000000">
      <w:pPr>
        <w:rPr>
          <w:rFonts w:ascii="Arial" w:hAnsi="Arial" w:cs="Arial"/>
          <w:color w:val="010205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90"/>
      </w:tblGrid>
      <w:tr w:rsidR="00000000" w14:paraId="2282CF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79B6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a. Die Teststatistik wird für Bindungen angepasst.</w:t>
            </w:r>
          </w:p>
        </w:tc>
      </w:tr>
      <w:tr w:rsidR="00000000" w14:paraId="19EA97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B13F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b. Mehrfachvergleiche wurden nicht durchgeführt, weil der Gesamttest keine signifikanten Unterschiede zwischen Stichproben aufweist.</w:t>
            </w:r>
          </w:p>
        </w:tc>
      </w:tr>
    </w:tbl>
    <w:p w14:paraId="57D3D9E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55A8B10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47013479" wp14:editId="1446EF4F">
            <wp:extent cx="5727700" cy="5727700"/>
            <wp:effectExtent l="0" t="0" r="0" b="0"/>
            <wp:docPr id="54" name="Bild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EE75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BE9CBE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3404F1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527B81E" w14:textId="77777777" w:rsidR="00000000" w:rsidRDefault="00000000"/>
    <w:p w14:paraId="6FCF33A9" w14:textId="77777777" w:rsidR="00000000" w:rsidRDefault="00000000">
      <w:r>
        <w:t>capb (5000) über Cut Off</w:t>
      </w:r>
    </w:p>
    <w:p w14:paraId="7AFDC64A" w14:textId="77777777" w:rsidR="00000000" w:rsidRDefault="00000000"/>
    <w:p w14:paraId="74ACF44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A250BB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0E2CA1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3F0195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Kruskal-Wallis-Tests bei unabhängigen Stichproben</w:t>
            </w:r>
          </w:p>
        </w:tc>
      </w:tr>
      <w:tr w:rsidR="00000000" w14:paraId="6E275F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37971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CAC6EE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532A88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77167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EA6E1A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  <w:r>
              <w:rPr>
                <w:rFonts w:ascii="Arial" w:hAnsi="Arial" w:cs="Arial"/>
                <w:color w:val="010205"/>
                <w:vertAlign w:val="superscript"/>
              </w:rPr>
              <w:t>a,b</w:t>
            </w:r>
          </w:p>
        </w:tc>
      </w:tr>
      <w:tr w:rsidR="00000000" w14:paraId="5C0D92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CBF3A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Freiheitsgrad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84E39D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</w:t>
            </w:r>
          </w:p>
        </w:tc>
      </w:tr>
      <w:tr w:rsidR="00000000" w14:paraId="222C4F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AB7EC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12ACDF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</w:tbl>
    <w:p w14:paraId="18EDFD21" w14:textId="77777777" w:rsidR="00000000" w:rsidRDefault="00000000">
      <w:pPr>
        <w:rPr>
          <w:rFonts w:ascii="Arial" w:hAnsi="Arial" w:cs="Arial"/>
          <w:color w:val="010205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90"/>
      </w:tblGrid>
      <w:tr w:rsidR="00000000" w14:paraId="1A64E8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49A0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a. Die Teststatistik wird für Bindungen angepasst.</w:t>
            </w:r>
          </w:p>
        </w:tc>
      </w:tr>
      <w:tr w:rsidR="00000000" w14:paraId="52DE3B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AF67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b. Mehrfachvergleiche wurden nicht durchgeführt, weil der Gesamttest keine signifikanten Unterschiede zwischen Stichproben aufweist.</w:t>
            </w:r>
          </w:p>
        </w:tc>
      </w:tr>
    </w:tbl>
    <w:p w14:paraId="32900DA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B697CC3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00576C04" wp14:editId="34D77F6A">
            <wp:extent cx="5727700" cy="5727700"/>
            <wp:effectExtent l="0" t="0" r="0" b="0"/>
            <wp:docPr id="55" name="Bild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39A6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6849C5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86E022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F548DFE" w14:textId="77777777" w:rsidR="00000000" w:rsidRDefault="00000000"/>
    <w:p w14:paraId="69D83997" w14:textId="77777777" w:rsidR="00000000" w:rsidRDefault="00000000">
      <w:r>
        <w:t>capb (6000) über Cut Off</w:t>
      </w:r>
    </w:p>
    <w:p w14:paraId="27263A7C" w14:textId="77777777" w:rsidR="00000000" w:rsidRDefault="00000000"/>
    <w:p w14:paraId="009E7EB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B6FF9E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2D6B0D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D25746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Kruskal-Wallis-Tests bei unabhängigen Stichproben</w:t>
            </w:r>
          </w:p>
        </w:tc>
      </w:tr>
      <w:tr w:rsidR="00000000" w14:paraId="653738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F6438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889B02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568BB9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90EDB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CFC4FB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  <w:r>
              <w:rPr>
                <w:rFonts w:ascii="Arial" w:hAnsi="Arial" w:cs="Arial"/>
                <w:color w:val="010205"/>
                <w:vertAlign w:val="superscript"/>
              </w:rPr>
              <w:t>a,b</w:t>
            </w:r>
          </w:p>
        </w:tc>
      </w:tr>
      <w:tr w:rsidR="00000000" w14:paraId="754921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52E50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Freiheitsgrad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C27FE0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</w:t>
            </w:r>
          </w:p>
        </w:tc>
      </w:tr>
      <w:tr w:rsidR="00000000" w14:paraId="2A51CD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A60F6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AA8D72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</w:tbl>
    <w:p w14:paraId="1F37310C" w14:textId="77777777" w:rsidR="00000000" w:rsidRDefault="00000000">
      <w:pPr>
        <w:rPr>
          <w:rFonts w:ascii="Arial" w:hAnsi="Arial" w:cs="Arial"/>
          <w:color w:val="010205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90"/>
      </w:tblGrid>
      <w:tr w:rsidR="00000000" w14:paraId="6B98E8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16CD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a. Die Teststatistik wird für Bindungen angepasst.</w:t>
            </w:r>
          </w:p>
        </w:tc>
      </w:tr>
      <w:tr w:rsidR="00000000" w14:paraId="67C6B2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07E3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b. Mehrfachvergleiche wurden nicht durchgeführt, weil der Gesamttest keine signifikanten Unterschiede zwischen Stichproben aufweist.</w:t>
            </w:r>
          </w:p>
        </w:tc>
      </w:tr>
    </w:tbl>
    <w:p w14:paraId="4CB55DF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4E2D82C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4A3FD48F" wp14:editId="0DCA4C04">
            <wp:extent cx="5727700" cy="5727700"/>
            <wp:effectExtent l="0" t="0" r="0" b="0"/>
            <wp:docPr id="56" name="Bild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EB18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BC6F32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A69F2C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D92D80B" w14:textId="77777777" w:rsidR="00000000" w:rsidRDefault="00000000"/>
    <w:p w14:paraId="2576D020" w14:textId="77777777" w:rsidR="00000000" w:rsidRDefault="00000000">
      <w:r>
        <w:t>capb (7000) über Cut Off</w:t>
      </w:r>
    </w:p>
    <w:p w14:paraId="5A1B22F5" w14:textId="77777777" w:rsidR="00000000" w:rsidRDefault="00000000"/>
    <w:p w14:paraId="5E18E7D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C83374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503E09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EDDCD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Kruskal-Wallis-Tests bei unabhängigen Stichproben</w:t>
            </w:r>
          </w:p>
        </w:tc>
      </w:tr>
      <w:tr w:rsidR="00000000" w14:paraId="0557C1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0A2A2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BFFF49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210A5D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A4CB7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71D7B2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  <w:r>
              <w:rPr>
                <w:rFonts w:ascii="Arial" w:hAnsi="Arial" w:cs="Arial"/>
                <w:color w:val="010205"/>
                <w:vertAlign w:val="superscript"/>
              </w:rPr>
              <w:t>a,b</w:t>
            </w:r>
          </w:p>
        </w:tc>
      </w:tr>
      <w:tr w:rsidR="00000000" w14:paraId="08CDF7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B1417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Freiheitsgrad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C29C09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</w:t>
            </w:r>
          </w:p>
        </w:tc>
      </w:tr>
      <w:tr w:rsidR="00000000" w14:paraId="39E2DA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8DC4F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9CAF34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</w:tbl>
    <w:p w14:paraId="4ED9012F" w14:textId="77777777" w:rsidR="00000000" w:rsidRDefault="00000000">
      <w:pPr>
        <w:rPr>
          <w:rFonts w:ascii="Arial" w:hAnsi="Arial" w:cs="Arial"/>
          <w:color w:val="010205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90"/>
      </w:tblGrid>
      <w:tr w:rsidR="00000000" w14:paraId="430458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F462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a. Die Teststatistik wird für Bindungen angepasst.</w:t>
            </w:r>
          </w:p>
        </w:tc>
      </w:tr>
      <w:tr w:rsidR="00000000" w14:paraId="17D710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CA37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b. Mehrfachvergleiche wurden nicht durchgeführt, weil der Gesamttest keine signifikanten Unterschiede zwischen Stichproben aufweist.</w:t>
            </w:r>
          </w:p>
        </w:tc>
      </w:tr>
    </w:tbl>
    <w:p w14:paraId="30A4A2A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7010882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24D2F5AB" wp14:editId="4C276E26">
            <wp:extent cx="5727700" cy="5727700"/>
            <wp:effectExtent l="0" t="0" r="0" b="0"/>
            <wp:docPr id="57" name="Bild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03845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C6B8F2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55E933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842A7F5" w14:textId="77777777" w:rsidR="00000000" w:rsidRDefault="00000000"/>
    <w:p w14:paraId="003228F7" w14:textId="77777777" w:rsidR="00000000" w:rsidRDefault="00000000">
      <w:r>
        <w:t>capb (8000) über Cut Off</w:t>
      </w:r>
    </w:p>
    <w:p w14:paraId="1F5A3FBC" w14:textId="77777777" w:rsidR="00000000" w:rsidRDefault="00000000"/>
    <w:p w14:paraId="644BC50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9D2421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64C58A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3EF83A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Kruskal-Wallis-Tests bei unabhängigen Stichproben</w:t>
            </w:r>
          </w:p>
        </w:tc>
      </w:tr>
      <w:tr w:rsidR="00000000" w14:paraId="3778A0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61605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7BA0C5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1378B8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A8A31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584D1F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  <w:r>
              <w:rPr>
                <w:rFonts w:ascii="Arial" w:hAnsi="Arial" w:cs="Arial"/>
                <w:color w:val="010205"/>
                <w:vertAlign w:val="superscript"/>
              </w:rPr>
              <w:t>a,b</w:t>
            </w:r>
          </w:p>
        </w:tc>
      </w:tr>
      <w:tr w:rsidR="00000000" w14:paraId="0D77E4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239B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Freiheitsgrad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27CEC0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</w:t>
            </w:r>
          </w:p>
        </w:tc>
      </w:tr>
      <w:tr w:rsidR="00000000" w14:paraId="700253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93089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2BC61D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</w:tbl>
    <w:p w14:paraId="24508371" w14:textId="77777777" w:rsidR="00000000" w:rsidRDefault="00000000">
      <w:pPr>
        <w:rPr>
          <w:rFonts w:ascii="Arial" w:hAnsi="Arial" w:cs="Arial"/>
          <w:color w:val="010205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90"/>
      </w:tblGrid>
      <w:tr w:rsidR="00000000" w14:paraId="0D2672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F421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a. Die Teststatistik wird für Bindungen angepasst.</w:t>
            </w:r>
          </w:p>
        </w:tc>
      </w:tr>
      <w:tr w:rsidR="00000000" w14:paraId="306B8A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58A6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b. Mehrfachvergleiche wurden nicht durchgeführt, weil der Gesamttest keine signifikanten Unterschiede zwischen Stichproben aufweist.</w:t>
            </w:r>
          </w:p>
        </w:tc>
      </w:tr>
    </w:tbl>
    <w:p w14:paraId="28A77EF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CBF2652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FB97728" wp14:editId="291CFAB8">
            <wp:extent cx="5727700" cy="5727700"/>
            <wp:effectExtent l="0" t="0" r="0" b="0"/>
            <wp:docPr id="58" name="Bild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E80A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82B8FB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A352F4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563A1CB" w14:textId="77777777" w:rsidR="00000000" w:rsidRDefault="00000000"/>
    <w:p w14:paraId="5A42AAE8" w14:textId="77777777" w:rsidR="00000000" w:rsidRDefault="00000000">
      <w:r>
        <w:t>capc (5000) über Cut Off</w:t>
      </w:r>
    </w:p>
    <w:p w14:paraId="4AA36F08" w14:textId="77777777" w:rsidR="00000000" w:rsidRDefault="00000000"/>
    <w:p w14:paraId="7AE75D3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8EF387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6DC9AB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55AC8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Kruskal-Wallis-Tests bei unabhängigen Stichproben</w:t>
            </w:r>
          </w:p>
        </w:tc>
      </w:tr>
      <w:tr w:rsidR="00000000" w14:paraId="43B2EC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C2B81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51CFA1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4C227C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2B4B7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1FA588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  <w:r>
              <w:rPr>
                <w:rFonts w:ascii="Arial" w:hAnsi="Arial" w:cs="Arial"/>
                <w:color w:val="010205"/>
                <w:vertAlign w:val="superscript"/>
              </w:rPr>
              <w:t>a,b</w:t>
            </w:r>
          </w:p>
        </w:tc>
      </w:tr>
      <w:tr w:rsidR="00000000" w14:paraId="112AB4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09253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Freiheitsgrad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3E69D3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</w:t>
            </w:r>
          </w:p>
        </w:tc>
      </w:tr>
      <w:tr w:rsidR="00000000" w14:paraId="6FC500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69EA6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052B3B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</w:tbl>
    <w:p w14:paraId="73ABF947" w14:textId="77777777" w:rsidR="00000000" w:rsidRDefault="00000000">
      <w:pPr>
        <w:rPr>
          <w:rFonts w:ascii="Arial" w:hAnsi="Arial" w:cs="Arial"/>
          <w:color w:val="010205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90"/>
      </w:tblGrid>
      <w:tr w:rsidR="00000000" w14:paraId="00E2ED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6FE9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a. Die Teststatistik wird für Bindungen angepasst.</w:t>
            </w:r>
          </w:p>
        </w:tc>
      </w:tr>
      <w:tr w:rsidR="00000000" w14:paraId="1ADD13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DB67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b. Mehrfachvergleiche wurden nicht durchgeführt, weil der Gesamttest keine signifikanten Unterschiede zwischen Stichproben aufweist.</w:t>
            </w:r>
          </w:p>
        </w:tc>
      </w:tr>
    </w:tbl>
    <w:p w14:paraId="2E3289B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3D97187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57CB3FBB" wp14:editId="2B58CF70">
            <wp:extent cx="5727700" cy="5727700"/>
            <wp:effectExtent l="0" t="0" r="0" b="0"/>
            <wp:docPr id="59" name="Bild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33E7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F04FDB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D85EBF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5BA02BA" w14:textId="77777777" w:rsidR="00000000" w:rsidRDefault="00000000"/>
    <w:p w14:paraId="3C07628D" w14:textId="77777777" w:rsidR="00000000" w:rsidRDefault="00000000">
      <w:r>
        <w:t>capc (5750) über Cut Off</w:t>
      </w:r>
    </w:p>
    <w:p w14:paraId="025C91EB" w14:textId="77777777" w:rsidR="00000000" w:rsidRDefault="00000000"/>
    <w:p w14:paraId="34569DE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9F5070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64F293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1B9366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Kruskal-Wallis-Tests bei unabhängigen Stichproben</w:t>
            </w:r>
          </w:p>
        </w:tc>
      </w:tr>
      <w:tr w:rsidR="00000000" w14:paraId="5B248F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16970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2ADA87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3B819B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9F63A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1BDDAD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  <w:r>
              <w:rPr>
                <w:rFonts w:ascii="Arial" w:hAnsi="Arial" w:cs="Arial"/>
                <w:color w:val="010205"/>
                <w:vertAlign w:val="superscript"/>
              </w:rPr>
              <w:t>a,b</w:t>
            </w:r>
          </w:p>
        </w:tc>
      </w:tr>
      <w:tr w:rsidR="00000000" w14:paraId="7882BD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49F4A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Freiheitsgrad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E3A956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</w:t>
            </w:r>
          </w:p>
        </w:tc>
      </w:tr>
      <w:tr w:rsidR="00000000" w14:paraId="139F40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FA7D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FC6AB1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</w:tbl>
    <w:p w14:paraId="5F751EE7" w14:textId="77777777" w:rsidR="00000000" w:rsidRDefault="00000000">
      <w:pPr>
        <w:rPr>
          <w:rFonts w:ascii="Arial" w:hAnsi="Arial" w:cs="Arial"/>
          <w:color w:val="010205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90"/>
      </w:tblGrid>
      <w:tr w:rsidR="00000000" w14:paraId="5551B4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F6C1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a. Die Teststatistik wird für Bindungen angepasst.</w:t>
            </w:r>
          </w:p>
        </w:tc>
      </w:tr>
      <w:tr w:rsidR="00000000" w14:paraId="042F77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4655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b. Mehrfachvergleiche wurden nicht durchgeführt, weil der Gesamttest keine signifikanten Unterschiede zwischen Stichproben aufweist.</w:t>
            </w:r>
          </w:p>
        </w:tc>
      </w:tr>
    </w:tbl>
    <w:p w14:paraId="2BF9978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13824BD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091AC1C0" wp14:editId="62878FDB">
            <wp:extent cx="5727700" cy="5727700"/>
            <wp:effectExtent l="0" t="0" r="0" b="0"/>
            <wp:docPr id="60" name="Bild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2DB2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673C0A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1B1DED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FBDF223" w14:textId="77777777" w:rsidR="00000000" w:rsidRDefault="00000000"/>
    <w:p w14:paraId="24FEE602" w14:textId="77777777" w:rsidR="00000000" w:rsidRDefault="00000000">
      <w:r>
        <w:t>capc (6500) über Cut Off</w:t>
      </w:r>
    </w:p>
    <w:p w14:paraId="61CAA487" w14:textId="77777777" w:rsidR="00000000" w:rsidRDefault="00000000"/>
    <w:p w14:paraId="3616CC0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39DDB1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6DA407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EBFF0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Kruskal-Wallis-Tests bei unabhängigen Stichproben</w:t>
            </w:r>
          </w:p>
        </w:tc>
      </w:tr>
      <w:tr w:rsidR="00000000" w14:paraId="1DF878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B1AD5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353B94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495FB0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344CF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179D14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  <w:r>
              <w:rPr>
                <w:rFonts w:ascii="Arial" w:hAnsi="Arial" w:cs="Arial"/>
                <w:color w:val="010205"/>
                <w:vertAlign w:val="superscript"/>
              </w:rPr>
              <w:t>a,b</w:t>
            </w:r>
          </w:p>
        </w:tc>
      </w:tr>
      <w:tr w:rsidR="00000000" w14:paraId="016372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FA287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Freiheitsgrad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5EF88E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</w:t>
            </w:r>
          </w:p>
        </w:tc>
      </w:tr>
      <w:tr w:rsidR="00000000" w14:paraId="7AB1F6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1BA48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284C62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</w:tbl>
    <w:p w14:paraId="1859824A" w14:textId="77777777" w:rsidR="00000000" w:rsidRDefault="00000000">
      <w:pPr>
        <w:rPr>
          <w:rFonts w:ascii="Arial" w:hAnsi="Arial" w:cs="Arial"/>
          <w:color w:val="010205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90"/>
      </w:tblGrid>
      <w:tr w:rsidR="00000000" w14:paraId="2E85B1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8154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a. Die Teststatistik wird für Bindungen angepasst.</w:t>
            </w:r>
          </w:p>
        </w:tc>
      </w:tr>
      <w:tr w:rsidR="00000000" w14:paraId="1B4FFF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5606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b. Mehrfachvergleiche wurden nicht durchgeführt, weil der Gesamttest keine signifikanten Unterschiede zwischen Stichproben aufweist.</w:t>
            </w:r>
          </w:p>
        </w:tc>
      </w:tr>
    </w:tbl>
    <w:p w14:paraId="66FF033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02A9F08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05A6ABBD" wp14:editId="661729B4">
            <wp:extent cx="5727700" cy="5727700"/>
            <wp:effectExtent l="0" t="0" r="0" b="0"/>
            <wp:docPr id="61" name="Bild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D823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027959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9A2009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6FD990A" w14:textId="77777777" w:rsidR="00000000" w:rsidRDefault="00000000"/>
    <w:p w14:paraId="09E4FBF6" w14:textId="77777777" w:rsidR="00000000" w:rsidRDefault="00000000">
      <w:r>
        <w:t>capc (7250) über Cut Off</w:t>
      </w:r>
    </w:p>
    <w:p w14:paraId="30A2D25A" w14:textId="77777777" w:rsidR="00000000" w:rsidRDefault="00000000"/>
    <w:p w14:paraId="716C933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D57D07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3"/>
        <w:gridCol w:w="2317"/>
      </w:tblGrid>
      <w:tr w:rsidR="00000000" w14:paraId="5C92A2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E51CE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Zusammenfassung des Kruskal-Wallis-Tests bei unabhängigen Stichproben</w:t>
            </w:r>
          </w:p>
        </w:tc>
      </w:tr>
      <w:tr w:rsidR="00000000" w14:paraId="03E9BA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679DB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Gesamtzahl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21B146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</w:tr>
      <w:tr w:rsidR="00000000" w14:paraId="1E2D0E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9E491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Teststatistik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B66B4A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,000</w:t>
            </w:r>
            <w:r>
              <w:rPr>
                <w:rFonts w:ascii="Arial" w:hAnsi="Arial" w:cs="Arial"/>
                <w:color w:val="010205"/>
                <w:vertAlign w:val="superscript"/>
              </w:rPr>
              <w:t>a,b</w:t>
            </w:r>
          </w:p>
        </w:tc>
      </w:tr>
      <w:tr w:rsidR="00000000" w14:paraId="7F4FAE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831EC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Freiheitsgrad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E41045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</w:t>
            </w:r>
          </w:p>
        </w:tc>
      </w:tr>
      <w:tr w:rsidR="00000000" w14:paraId="089C48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F6C4F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Asymptotische Sig. (zweiseitiger Test)</w:t>
            </w:r>
          </w:p>
        </w:tc>
        <w:tc>
          <w:tcPr>
            <w:tcW w:w="23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BEE1B5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1,000</w:t>
            </w:r>
          </w:p>
        </w:tc>
      </w:tr>
    </w:tbl>
    <w:p w14:paraId="6E9CEDC9" w14:textId="77777777" w:rsidR="00000000" w:rsidRDefault="00000000">
      <w:pPr>
        <w:rPr>
          <w:rFonts w:ascii="Arial" w:hAnsi="Arial" w:cs="Arial"/>
          <w:color w:val="010205"/>
        </w:rPr>
      </w:pPr>
    </w:p>
    <w:tbl>
      <w:tblPr>
        <w:tblW w:w="4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90"/>
      </w:tblGrid>
      <w:tr w:rsidR="00000000" w14:paraId="6546EE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B292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a. Die Teststatistik wird für Bindungen angepasst.</w:t>
            </w:r>
          </w:p>
        </w:tc>
      </w:tr>
      <w:tr w:rsidR="00000000" w14:paraId="70F1E3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3A29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b. Mehrfachvergleiche wurden nicht durchgeführt, weil der Gesamttest keine signifikanten Unterschiede zwischen Stichproben aufweist.</w:t>
            </w:r>
          </w:p>
        </w:tc>
      </w:tr>
    </w:tbl>
    <w:p w14:paraId="0AC30B2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78F3586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21A7D980" wp14:editId="3F4FC7AF">
            <wp:extent cx="5727700" cy="5727700"/>
            <wp:effectExtent l="0" t="0" r="0" b="0"/>
            <wp:docPr id="62" name="Bild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4087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08955A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FA6F27B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72AC69A6" wp14:editId="5B5E06C8">
            <wp:extent cx="5727700" cy="5727700"/>
            <wp:effectExtent l="0" t="0" r="0" b="0"/>
            <wp:docPr id="63" name="Bild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2F3A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26DA18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2DB2F0B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4136FBB3" wp14:editId="7562E215">
            <wp:extent cx="5727700" cy="5727700"/>
            <wp:effectExtent l="0" t="0" r="0" b="0"/>
            <wp:docPr id="64" name="Bild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9D8D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8B0FAE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896FB44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6D883A95" wp14:editId="1E3C692E">
            <wp:extent cx="5727700" cy="5727700"/>
            <wp:effectExtent l="0" t="0" r="0" b="0"/>
            <wp:docPr id="65" name="Bild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16C7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3A0972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2D46CBE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0E9BD7B7" wp14:editId="0BAF3E55">
            <wp:extent cx="5727700" cy="5727700"/>
            <wp:effectExtent l="0" t="0" r="0" b="0"/>
            <wp:docPr id="66" name="Bild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953B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CD5DAF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33E0A1B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5CF6F4DB" wp14:editId="091C5552">
            <wp:extent cx="5727700" cy="5727700"/>
            <wp:effectExtent l="0" t="0" r="0" b="0"/>
            <wp:docPr id="67" name="Bild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4F26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8E75E7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F20D195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1F01E383" wp14:editId="2681DF53">
            <wp:extent cx="5727700" cy="5727700"/>
            <wp:effectExtent l="0" t="0" r="0" b="0"/>
            <wp:docPr id="68" name="Bild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F162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37D158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0B04047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5F61389C" wp14:editId="2FC5A120">
            <wp:extent cx="5727700" cy="5727700"/>
            <wp:effectExtent l="0" t="0" r="0" b="0"/>
            <wp:docPr id="69" name="Bild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A1E8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4B6316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C90FF86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4BC3040B" wp14:editId="137EF569">
            <wp:extent cx="5727700" cy="5727700"/>
            <wp:effectExtent l="0" t="0" r="0" b="0"/>
            <wp:docPr id="70" name="Bild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794BE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502076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9E3C899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089987B4" wp14:editId="04F7AD9B">
            <wp:extent cx="5727700" cy="5727700"/>
            <wp:effectExtent l="0" t="0" r="0" b="0"/>
            <wp:docPr id="71" name="Bild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73EB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DD2CC2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AEE961D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2CCBC30A" wp14:editId="20062529">
            <wp:extent cx="5727700" cy="5727700"/>
            <wp:effectExtent l="0" t="0" r="0" b="0"/>
            <wp:docPr id="72" name="Bild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94DF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DB9340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50D1A73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26CC5729" wp14:editId="08387B64">
            <wp:extent cx="5727700" cy="5727700"/>
            <wp:effectExtent l="0" t="0" r="0" b="0"/>
            <wp:docPr id="73" name="Bild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92EE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75D968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C65236B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79E26758" wp14:editId="7DA387C3">
            <wp:extent cx="5727700" cy="5727700"/>
            <wp:effectExtent l="0" t="0" r="0" b="0"/>
            <wp:docPr id="74" name="Bild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A04F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26EA16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9330127" w14:textId="77777777" w:rsidR="00000000" w:rsidRDefault="0040060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059C3A28" wp14:editId="556FBCD0">
            <wp:extent cx="5727700" cy="5727700"/>
            <wp:effectExtent l="0" t="0" r="0" b="0"/>
            <wp:docPr id="75" name="Bild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FE12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482EEA0" w14:textId="77777777" w:rsidR="00D32D24" w:rsidRDefault="00D32D2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sectPr w:rsidR="00D32D24">
      <w:pgSz w:w="11899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bordersDoNotSurroundHeader/>
  <w:bordersDoNotSurroundFooter/>
  <w:hideSpellingErrors/>
  <w:hideGrammaticalError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0D"/>
    <w:rsid w:val="0040060D"/>
    <w:rsid w:val="00D3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6136F0"/>
  <w14:defaultImageDpi w14:val="0"/>
  <w15:docId w15:val="{39D1D222-1E85-8D4D-AB60-A92180F9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99"/>
    <w:qFormat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18"/>
      <w:szCs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 11.53.21.dotm</Template>
  <TotalTime>0</TotalTime>
  <Pages>93</Pages>
  <Words>3185</Words>
  <Characters>18314</Characters>
  <Application>Microsoft Office Word</Application>
  <DocSecurity>0</DocSecurity>
  <Lines>963</Lines>
  <Paragraphs>551</Paragraphs>
  <ScaleCrop>false</ScaleCrop>
  <Company/>
  <LinksUpToDate>false</LinksUpToDate>
  <CharactersWithSpaces>20948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Hofmann, Martin</cp:lastModifiedBy>
  <cp:revision>2</cp:revision>
  <dcterms:created xsi:type="dcterms:W3CDTF">2024-06-04T15:04:00Z</dcterms:created>
  <dcterms:modified xsi:type="dcterms:W3CDTF">2024-06-04T15:04:00Z</dcterms:modified>
</cp:coreProperties>
</file>